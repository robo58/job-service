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34678" w14:textId="70FFECA4" w:rsidR="0058521F" w:rsidRPr="008A6777" w:rsidRDefault="001A789C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Online poslovni servis</w:t>
      </w:r>
      <w:r w:rsidR="0058521F" w:rsidRPr="008A6777">
        <w:rPr>
          <w:rFonts w:ascii="Arial" w:hAnsi="Arial" w:cs="Arial"/>
          <w:sz w:val="52"/>
          <w:szCs w:val="36"/>
          <w:lang w:val="hr-HR"/>
        </w:rPr>
        <w:t xml:space="preserve"> </w:t>
      </w:r>
    </w:p>
    <w:p w14:paraId="672A6659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947FF1F" w14:textId="77777777" w:rsidR="0058521F" w:rsidRPr="003C0AEF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 xml:space="preserve">pecifikacija </w:t>
      </w:r>
      <w:r>
        <w:rPr>
          <w:rFonts w:ascii="Arial" w:hAnsi="Arial" w:cs="Arial"/>
          <w:i/>
          <w:szCs w:val="36"/>
          <w:lang w:val="hr-HR"/>
        </w:rPr>
        <w:t xml:space="preserve"> </w:t>
      </w:r>
      <w:r w:rsidR="008A6777">
        <w:rPr>
          <w:rFonts w:ascii="Arial" w:hAnsi="Arial" w:cs="Arial"/>
          <w:i/>
          <w:szCs w:val="36"/>
          <w:lang w:val="hr-HR"/>
        </w:rPr>
        <w:t>sustava</w:t>
      </w:r>
    </w:p>
    <w:p w14:paraId="0A37501D" w14:textId="77777777" w:rsidR="0058521F" w:rsidRPr="003C0AEF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5DAB6C7B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02EB378F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6A05A809" w14:textId="77777777" w:rsidR="0058521F" w:rsidRPr="003C0AEF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7EC442AB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A57C88">
        <w:rPr>
          <w:rFonts w:ascii="Arial" w:hAnsi="Arial" w:cs="Arial"/>
          <w:szCs w:val="22"/>
          <w:lang w:val="hr-HR"/>
        </w:rPr>
        <w:t>/Tim</w:t>
      </w:r>
      <w:r w:rsidRPr="003C0AEF">
        <w:rPr>
          <w:rFonts w:ascii="Arial" w:hAnsi="Arial" w:cs="Arial"/>
          <w:szCs w:val="22"/>
          <w:lang w:val="hr-HR"/>
        </w:rPr>
        <w:t>:</w:t>
      </w:r>
    </w:p>
    <w:p w14:paraId="06CEA1D0" w14:textId="64EC435B" w:rsidR="001A789C" w:rsidRPr="003C0AEF" w:rsidRDefault="001A789C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Dalibor </w:t>
      </w:r>
      <w:proofErr w:type="spellStart"/>
      <w:r>
        <w:rPr>
          <w:rFonts w:ascii="Arial" w:hAnsi="Arial" w:cs="Arial"/>
          <w:szCs w:val="22"/>
          <w:lang w:val="hr-HR"/>
        </w:rPr>
        <w:t>Ner</w:t>
      </w:r>
      <w:r w:rsidR="009A6CDE">
        <w:rPr>
          <w:rFonts w:ascii="Arial" w:hAnsi="Arial" w:cs="Arial"/>
          <w:szCs w:val="22"/>
          <w:lang w:val="hr-HR"/>
        </w:rPr>
        <w:t>ber</w:t>
      </w:r>
      <w:proofErr w:type="spellEnd"/>
      <w:r w:rsidR="009A6CDE">
        <w:rPr>
          <w:rFonts w:ascii="Arial" w:hAnsi="Arial" w:cs="Arial"/>
          <w:szCs w:val="22"/>
          <w:lang w:val="hr-HR"/>
        </w:rPr>
        <w:t xml:space="preserve"> 538/RM, Robert </w:t>
      </w:r>
      <w:proofErr w:type="spellStart"/>
      <w:r w:rsidR="009A6CDE">
        <w:rPr>
          <w:rFonts w:ascii="Arial" w:hAnsi="Arial" w:cs="Arial"/>
          <w:szCs w:val="22"/>
          <w:lang w:val="hr-HR"/>
        </w:rPr>
        <w:t>Slišković</w:t>
      </w:r>
      <w:proofErr w:type="spellEnd"/>
      <w:r w:rsidR="009A6CDE">
        <w:rPr>
          <w:rFonts w:ascii="Arial" w:hAnsi="Arial" w:cs="Arial"/>
          <w:szCs w:val="22"/>
          <w:lang w:val="hr-HR"/>
        </w:rPr>
        <w:t xml:space="preserve"> 545</w:t>
      </w:r>
      <w:r>
        <w:rPr>
          <w:rFonts w:ascii="Arial" w:hAnsi="Arial" w:cs="Arial"/>
          <w:szCs w:val="22"/>
          <w:lang w:val="hr-HR"/>
        </w:rPr>
        <w:t>/RM</w:t>
      </w:r>
    </w:p>
    <w:p w14:paraId="5A39BBE3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41C8F396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72A3D3EC" w14:textId="77777777" w:rsidR="0058521F" w:rsidRPr="003C0AEF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77A6DDD9" w14:textId="72A21777" w:rsidR="0058521F" w:rsidRPr="003C0AEF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1A789C">
        <w:rPr>
          <w:rFonts w:ascii="Arial" w:hAnsi="Arial" w:cs="Arial"/>
          <w:szCs w:val="22"/>
          <w:lang w:val="hr-HR"/>
        </w:rPr>
        <w:t>28.01.2021.</w:t>
      </w:r>
    </w:p>
    <w:p w14:paraId="4C320DDC" w14:textId="77777777" w:rsidR="00545A77" w:rsidRPr="003C0AEF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0D0B940D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10BE7001" w14:textId="77777777" w:rsidTr="12880FE4">
        <w:trPr>
          <w:trHeight w:val="323"/>
        </w:trPr>
        <w:tc>
          <w:tcPr>
            <w:tcW w:w="1314" w:type="pct"/>
          </w:tcPr>
          <w:p w14:paraId="221083D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85131F0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2F7EB0E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28D70114" w14:textId="77777777" w:rsidTr="12880FE4">
        <w:trPr>
          <w:trHeight w:val="323"/>
        </w:trPr>
        <w:tc>
          <w:tcPr>
            <w:tcW w:w="1314" w:type="pct"/>
          </w:tcPr>
          <w:p w14:paraId="1371DC76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dd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/mm/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yyyy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1163" w:type="pct"/>
          </w:tcPr>
          <w:p w14:paraId="48C30AFF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x.x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2522" w:type="pct"/>
          </w:tcPr>
          <w:p w14:paraId="0E27B00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0061E4C" w14:textId="77777777" w:rsidTr="12880FE4">
        <w:trPr>
          <w:trHeight w:val="323"/>
        </w:trPr>
        <w:tc>
          <w:tcPr>
            <w:tcW w:w="1314" w:type="pct"/>
          </w:tcPr>
          <w:p w14:paraId="44EAFD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B94D5A5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DEEC669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3656B9AB" w14:textId="77777777" w:rsidTr="12880FE4">
        <w:trPr>
          <w:trHeight w:val="323"/>
        </w:trPr>
        <w:tc>
          <w:tcPr>
            <w:tcW w:w="1314" w:type="pct"/>
          </w:tcPr>
          <w:p w14:paraId="45FB0818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049F31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3128261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2486C05" w14:textId="77777777" w:rsidTr="12880FE4">
        <w:trPr>
          <w:trHeight w:val="323"/>
        </w:trPr>
        <w:tc>
          <w:tcPr>
            <w:tcW w:w="1314" w:type="pct"/>
          </w:tcPr>
          <w:p w14:paraId="4101652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B99056E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1299C43A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4464AA90" w14:textId="428CBA91" w:rsidR="12880FE4" w:rsidRDefault="12880FE4"/>
    <w:p w14:paraId="4DDBEF00" w14:textId="77777777" w:rsidR="00545A77" w:rsidRPr="003C0AEF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75B22FB9" w14:textId="77777777" w:rsidR="0058521F" w:rsidRPr="003C0AEF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3461D779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47"/>
        <w:gridCol w:w="926"/>
        <w:gridCol w:w="2903"/>
        <w:gridCol w:w="2442"/>
        <w:gridCol w:w="1426"/>
      </w:tblGrid>
      <w:tr w:rsidR="00A768E3" w:rsidRPr="003C0AEF" w14:paraId="42819DAD" w14:textId="77777777" w:rsidTr="00A768E3">
        <w:tc>
          <w:tcPr>
            <w:tcW w:w="630" w:type="pct"/>
          </w:tcPr>
          <w:p w14:paraId="746F1487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3102AD4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1B9FBFDD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5C45649D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10B2D3B0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5C0230BD" w14:textId="77777777" w:rsidTr="00A768E3">
        <w:tc>
          <w:tcPr>
            <w:tcW w:w="630" w:type="pct"/>
          </w:tcPr>
          <w:p w14:paraId="559FC351" w14:textId="77777777" w:rsidR="00A768E3" w:rsidRPr="003C0AEF" w:rsidRDefault="00F31CA6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dd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/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mm/</w:t>
            </w:r>
            <w:proofErr w:type="spellStart"/>
            <w:r w:rsidR="00A768E3" w:rsidRPr="003C0AEF">
              <w:rPr>
                <w:rFonts w:ascii="Arial" w:hAnsi="Arial" w:cs="Arial"/>
                <w:szCs w:val="22"/>
                <w:lang w:val="hr-HR"/>
              </w:rPr>
              <w:t>y</w:t>
            </w:r>
            <w:r w:rsidRPr="003C0AEF">
              <w:rPr>
                <w:rFonts w:ascii="Arial" w:hAnsi="Arial" w:cs="Arial"/>
                <w:szCs w:val="22"/>
                <w:lang w:val="hr-HR"/>
              </w:rPr>
              <w:t>yy</w:t>
            </w:r>
            <w:r w:rsidR="00A768E3" w:rsidRPr="003C0AEF">
              <w:rPr>
                <w:rFonts w:ascii="Arial" w:hAnsi="Arial" w:cs="Arial"/>
                <w:szCs w:val="22"/>
                <w:lang w:val="hr-HR"/>
              </w:rPr>
              <w:t>y</w:t>
            </w:r>
            <w:proofErr w:type="spellEnd"/>
            <w:r w:rsidR="00A768E3"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428" w:type="pct"/>
          </w:tcPr>
          <w:p w14:paraId="228533E9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</w:t>
            </w:r>
            <w:proofErr w:type="spellStart"/>
            <w:r w:rsidRPr="003C0AEF">
              <w:rPr>
                <w:rFonts w:ascii="Arial" w:hAnsi="Arial" w:cs="Arial"/>
                <w:szCs w:val="22"/>
                <w:lang w:val="hr-HR"/>
              </w:rPr>
              <w:t>x.x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>&gt;</w:t>
            </w:r>
          </w:p>
        </w:tc>
        <w:tc>
          <w:tcPr>
            <w:tcW w:w="1660" w:type="pct"/>
          </w:tcPr>
          <w:p w14:paraId="3CF2D8B6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4C79F6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&lt;detalji&gt;</w:t>
            </w:r>
          </w:p>
        </w:tc>
        <w:tc>
          <w:tcPr>
            <w:tcW w:w="870" w:type="pct"/>
          </w:tcPr>
          <w:p w14:paraId="0ECB731F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&lt;ime&gt;</w:t>
            </w:r>
          </w:p>
        </w:tc>
      </w:tr>
      <w:tr w:rsidR="00A768E3" w:rsidRPr="003C0AEF" w14:paraId="0FB78278" w14:textId="77777777" w:rsidTr="00A768E3">
        <w:tc>
          <w:tcPr>
            <w:tcW w:w="630" w:type="pct"/>
          </w:tcPr>
          <w:p w14:paraId="1FC3994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0562CB0E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34CE0A4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62EBF3C5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6D98A12B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2946DB82" w14:textId="77777777" w:rsidTr="00A768E3">
        <w:tc>
          <w:tcPr>
            <w:tcW w:w="630" w:type="pct"/>
          </w:tcPr>
          <w:p w14:paraId="5997CC1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110FFD37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6B699379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3FE9F23F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1F72F646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A768E3" w:rsidRPr="003C0AEF" w14:paraId="08CE6F91" w14:textId="77777777" w:rsidTr="00A768E3">
        <w:tc>
          <w:tcPr>
            <w:tcW w:w="630" w:type="pct"/>
          </w:tcPr>
          <w:p w14:paraId="61CDCEAD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6BB9E25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23DE523C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2E56223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07547A01" w14:textId="77777777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043CB0F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58FF0644" w14:textId="77777777" w:rsidR="009E215B" w:rsidRPr="003C0AEF" w:rsidRDefault="0058521F" w:rsidP="00391221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78A23E55" w14:textId="77777777" w:rsidR="00D238FB" w:rsidRDefault="00EE3B1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r w:rsidRPr="008A6777">
        <w:rPr>
          <w:rFonts w:ascii="Arial" w:hAnsi="Arial" w:cs="Arial"/>
          <w:szCs w:val="22"/>
          <w:lang w:val="hr-HR"/>
        </w:rPr>
        <w:fldChar w:fldCharType="begin"/>
      </w:r>
      <w:r w:rsidR="009E215B" w:rsidRPr="008A6777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8A6777">
        <w:rPr>
          <w:rFonts w:ascii="Arial" w:hAnsi="Arial" w:cs="Arial"/>
          <w:szCs w:val="22"/>
          <w:lang w:val="hr-HR"/>
        </w:rPr>
        <w:fldChar w:fldCharType="separate"/>
      </w:r>
      <w:hyperlink w:anchor="_Toc64131371" w:history="1">
        <w:r w:rsidR="00D238FB" w:rsidRPr="00722B54">
          <w:rPr>
            <w:rStyle w:val="Hiperveza"/>
            <w:rFonts w:cs="Arial"/>
            <w:noProof/>
            <w:lang w:val="hr-HR"/>
          </w:rPr>
          <w:t>1.</w:t>
        </w:r>
        <w:r w:rsidR="00D238FB"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="00D238FB" w:rsidRPr="00722B54">
          <w:rPr>
            <w:rStyle w:val="Hiperveza"/>
            <w:rFonts w:cs="Arial"/>
            <w:noProof/>
            <w:lang w:val="hr-HR"/>
          </w:rPr>
          <w:t>Uvod</w:t>
        </w:r>
        <w:r w:rsidR="00D238FB">
          <w:rPr>
            <w:noProof/>
            <w:webHidden/>
          </w:rPr>
          <w:tab/>
        </w:r>
        <w:r w:rsidR="00D238FB">
          <w:rPr>
            <w:noProof/>
            <w:webHidden/>
          </w:rPr>
          <w:fldChar w:fldCharType="begin"/>
        </w:r>
        <w:r w:rsidR="00D238FB">
          <w:rPr>
            <w:noProof/>
            <w:webHidden/>
          </w:rPr>
          <w:instrText xml:space="preserve"> PAGEREF _Toc64131371 \h </w:instrText>
        </w:r>
        <w:r w:rsidR="00D238FB">
          <w:rPr>
            <w:noProof/>
            <w:webHidden/>
          </w:rPr>
        </w:r>
        <w:r w:rsidR="00D238FB">
          <w:rPr>
            <w:noProof/>
            <w:webHidden/>
          </w:rPr>
          <w:fldChar w:fldCharType="separate"/>
        </w:r>
        <w:r w:rsidR="00D238FB">
          <w:rPr>
            <w:noProof/>
            <w:webHidden/>
          </w:rPr>
          <w:t>4</w:t>
        </w:r>
        <w:r w:rsidR="00D238FB">
          <w:rPr>
            <w:noProof/>
            <w:webHidden/>
          </w:rPr>
          <w:fldChar w:fldCharType="end"/>
        </w:r>
      </w:hyperlink>
    </w:p>
    <w:p w14:paraId="033E452F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2" w:history="1">
        <w:r w:rsidRPr="00722B54">
          <w:rPr>
            <w:rStyle w:val="Hiperveza"/>
            <w:rFonts w:cs="Arial"/>
            <w:noProof/>
            <w:lang w:val="hr-HR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Svrha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F0CAC2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3" w:history="1">
        <w:r w:rsidRPr="00722B54">
          <w:rPr>
            <w:rStyle w:val="Hiperveza"/>
            <w:rFonts w:cs="Arial"/>
            <w:noProof/>
            <w:lang w:val="hr-HR"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Sažetak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9F2E2C" w14:textId="77777777" w:rsidR="00D238FB" w:rsidRDefault="00D238FB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4" w:history="1">
        <w:r w:rsidRPr="00722B54">
          <w:rPr>
            <w:rStyle w:val="Hiperveza"/>
            <w:rFonts w:cs="Arial"/>
            <w:noProof/>
            <w:lang w:val="hr-HR"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 xml:space="preserve">Opis </w:t>
        </w:r>
        <w:r w:rsidRPr="00722B54">
          <w:rPr>
            <w:rStyle w:val="Hiperveza"/>
            <w:rFonts w:cs="Arial"/>
            <w:noProof/>
          </w:rPr>
          <w:t>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BB3993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5" w:history="1">
        <w:r w:rsidRPr="00722B54">
          <w:rPr>
            <w:rStyle w:val="Hiperveza"/>
            <w:rFonts w:cs="Arial"/>
            <w:noProof/>
            <w:lang w:val="hr-HR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Svrha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9C80A9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6" w:history="1">
        <w:r w:rsidRPr="00722B54">
          <w:rPr>
            <w:rStyle w:val="Hiperveza"/>
            <w:rFonts w:cs="Arial"/>
            <w:noProof/>
            <w:lang w:val="hr-HR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OPSEG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00BF71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7" w:history="1">
        <w:r w:rsidRPr="00722B54">
          <w:rPr>
            <w:rStyle w:val="Hiperveza"/>
            <w:rFonts w:cs="Arial"/>
            <w:noProof/>
            <w:lang w:val="hr-HR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Korisnici i njihove karakteristike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BD2931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8" w:history="1">
        <w:r w:rsidRPr="00722B54">
          <w:rPr>
            <w:rStyle w:val="Hiperveza"/>
            <w:rFonts w:cs="Arial"/>
            <w:noProof/>
            <w:lang w:val="hr-HR"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Funkcionalnosti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E22029" w14:textId="77777777" w:rsidR="00D238FB" w:rsidRDefault="00D238FB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79" w:history="1">
        <w:r w:rsidRPr="00722B54">
          <w:rPr>
            <w:rStyle w:val="Hiperveza"/>
            <w:rFonts w:cs="Arial"/>
            <w:noProof/>
            <w:lang w:val="hr-HR"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Razrada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F872D4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0" w:history="1">
        <w:r w:rsidRPr="00722B54">
          <w:rPr>
            <w:rStyle w:val="Hiperveza"/>
            <w:rFonts w:cs="Arial"/>
            <w:noProof/>
            <w:lang w:val="hr-HR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DIJAGRAM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59EFC0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1" w:history="1">
        <w:r w:rsidRPr="00722B54">
          <w:rPr>
            <w:rStyle w:val="Hiperveza"/>
            <w:rFonts w:cs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4F968E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2" w:history="1">
        <w:r w:rsidRPr="00722B54">
          <w:rPr>
            <w:rStyle w:val="Hiperveza"/>
            <w:rFonts w:cs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Ljudski sudionici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4F9E87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3" w:history="1">
        <w:r w:rsidRPr="00722B54">
          <w:rPr>
            <w:rStyle w:val="Hiperveza"/>
            <w:rFonts w:cs="Arial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Hardware 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816BD3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4" w:history="1">
        <w:r w:rsidRPr="00722B54">
          <w:rPr>
            <w:rStyle w:val="Hiperveza"/>
            <w:rFonts w:cs="Arial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Software System 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123BC5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5" w:history="1">
        <w:r w:rsidRPr="00722B54">
          <w:rPr>
            <w:rStyle w:val="Hiperveza"/>
            <w:rFonts w:cs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Specifikacija USE Case dijagrama korištenja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8BBE4C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6" w:history="1">
        <w:r w:rsidRPr="00722B54">
          <w:rPr>
            <w:rStyle w:val="Hiperveza"/>
            <w:rFonts w:cs="Arial"/>
            <w:noProof/>
            <w:lang w:val="hr-HR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Funkcionalni zahtjevi za 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103942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7" w:history="1">
        <w:r w:rsidRPr="00722B54">
          <w:rPr>
            <w:rStyle w:val="Hiperveza"/>
            <w:rFonts w:cs="Arial"/>
            <w:noProof/>
            <w:lang w:val="hr-HR"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 xml:space="preserve">Prijavi se u sustav – </w:t>
        </w:r>
        <w:r w:rsidRPr="00722B54">
          <w:rPr>
            <w:rStyle w:val="Hiperveza"/>
            <w:rFonts w:cs="Arial"/>
            <w:i/>
            <w:noProof/>
            <w:lang w:val="hr-HR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71760A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8" w:history="1">
        <w:r w:rsidRPr="00722B54">
          <w:rPr>
            <w:rStyle w:val="Hiperveza"/>
            <w:rFonts w:cs="Arial"/>
            <w:noProof/>
            <w:lang w:val="hr-HR"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 xml:space="preserve">Registracija korisnika  - </w:t>
        </w:r>
        <w:r w:rsidRPr="00722B54">
          <w:rPr>
            <w:rStyle w:val="Hiperveza"/>
            <w:rFonts w:cs="Arial"/>
            <w:i/>
            <w:noProof/>
            <w:lang w:val="hr-HR"/>
          </w:rPr>
          <w:t>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CA2809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89" w:history="1">
        <w:r w:rsidRPr="00722B54">
          <w:rPr>
            <w:rStyle w:val="Hiperveza"/>
            <w:rFonts w:cs="Arial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Pregled poslova/prijava na posao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6EC946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0" w:history="1">
        <w:r w:rsidRPr="00722B54">
          <w:rPr>
            <w:rStyle w:val="Hiperveza"/>
            <w:rFonts w:cs="Arial"/>
            <w:noProof/>
          </w:rPr>
          <w:t>3.4.4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Upravljanje profilom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2C3A67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1" w:history="1">
        <w:r w:rsidRPr="00722B54">
          <w:rPr>
            <w:rStyle w:val="Hiperveza"/>
            <w:rFonts w:cs="Arial"/>
            <w:noProof/>
          </w:rPr>
          <w:t>3.4.5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Postavljanje posla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C94F31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2" w:history="1">
        <w:r w:rsidRPr="00722B54">
          <w:rPr>
            <w:rStyle w:val="Hiperveza"/>
            <w:rFonts w:cs="Arial"/>
            <w:noProof/>
          </w:rPr>
          <w:t>3.4.6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Upravljanje poslom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EFF978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3" w:history="1">
        <w:r w:rsidRPr="00722B54">
          <w:rPr>
            <w:rStyle w:val="Hiperveza"/>
            <w:rFonts w:cs="Arial"/>
            <w:noProof/>
          </w:rPr>
          <w:t>3.4.7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Upravljanje korisnicima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42554C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4" w:history="1">
        <w:r w:rsidRPr="00722B54">
          <w:rPr>
            <w:rStyle w:val="Hiperveza"/>
            <w:rFonts w:cs="Arial"/>
            <w:noProof/>
            <w:lang w:val="hr-HR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Klasifikacija funkcionalnih zahtjeva ili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3CF233E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5" w:history="1">
        <w:r w:rsidRPr="00722B54">
          <w:rPr>
            <w:rStyle w:val="Hiperveza"/>
            <w:rFonts w:cs="Arial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87EB2D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6" w:history="1">
        <w:r w:rsidRPr="00722B54">
          <w:rPr>
            <w:rStyle w:val="Hiperveza"/>
            <w:rFonts w:cs="Arial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55D52C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7" w:history="1">
        <w:r w:rsidRPr="00722B54">
          <w:rPr>
            <w:rStyle w:val="Hiperveza"/>
            <w:rFonts w:cs="Arial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</w:rPr>
          <w:t>Logical Database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DFB8D2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8" w:history="1">
        <w:r w:rsidRPr="00722B54">
          <w:rPr>
            <w:rStyle w:val="Hiperveza"/>
            <w:noProof/>
            <w:lang w:val="hr-HR"/>
          </w:rPr>
          <w:t>3.8.1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noProof/>
            <w:lang w:val="hr-HR"/>
          </w:rPr>
          <w:t>Relacijski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9C24733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399" w:history="1">
        <w:r w:rsidRPr="00722B54">
          <w:rPr>
            <w:rStyle w:val="Hiperveza"/>
            <w:noProof/>
            <w:lang w:val="hr-HR"/>
          </w:rPr>
          <w:t>3.8.2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noProof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32537B" w14:textId="77777777" w:rsidR="00D238FB" w:rsidRDefault="00D238FB">
      <w:pPr>
        <w:pStyle w:val="Sadraj2"/>
        <w:tabs>
          <w:tab w:val="left" w:pos="1000"/>
        </w:tabs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0" w:history="1">
        <w:r w:rsidRPr="00722B54">
          <w:rPr>
            <w:rStyle w:val="Hiperveza"/>
            <w:rFonts w:cs="Arial"/>
            <w:noProof/>
            <w:lang w:val="hr-HR"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Nefunkcionalni zahtjevi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EB97B5C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1" w:history="1">
        <w:r w:rsidRPr="00722B54">
          <w:rPr>
            <w:rStyle w:val="Hiperveza"/>
            <w:rFonts w:cs="Arial"/>
            <w:noProof/>
            <w:lang w:val="hr-HR"/>
          </w:rPr>
          <w:t>3.9.1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Korisnička sučelja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BE64EB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2" w:history="1">
        <w:r w:rsidRPr="00722B54">
          <w:rPr>
            <w:rStyle w:val="Hiperveza"/>
            <w:rFonts w:cs="Arial"/>
            <w:noProof/>
            <w:lang w:val="hr-HR"/>
          </w:rPr>
          <w:t>3.9.2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Vanjska sučelja i integracije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F3265D0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3" w:history="1">
        <w:r w:rsidRPr="00722B54">
          <w:rPr>
            <w:rStyle w:val="Hiperveza"/>
            <w:rFonts w:cs="Arial"/>
            <w:noProof/>
            <w:lang w:val="hr-HR"/>
          </w:rPr>
          <w:t>3.9.3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Upotrebljivost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789942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4" w:history="1">
        <w:r w:rsidRPr="00722B54">
          <w:rPr>
            <w:rStyle w:val="Hiperveza"/>
            <w:rFonts w:cs="Arial"/>
            <w:noProof/>
            <w:lang w:val="hr-HR"/>
          </w:rPr>
          <w:t>3.9.4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Performanse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C9C3165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5" w:history="1">
        <w:r w:rsidRPr="00722B54">
          <w:rPr>
            <w:rStyle w:val="Hiperveza"/>
            <w:rFonts w:cs="Arial"/>
            <w:noProof/>
            <w:lang w:val="hr-HR"/>
          </w:rPr>
          <w:t>3.9.5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Korektnost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1FE748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6" w:history="1">
        <w:r w:rsidRPr="00722B54">
          <w:rPr>
            <w:rStyle w:val="Hiperveza"/>
            <w:rFonts w:cs="Arial"/>
            <w:noProof/>
            <w:lang w:val="hr-HR"/>
          </w:rPr>
          <w:t>3.9.6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Instalacija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F864BC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7" w:history="1">
        <w:r w:rsidRPr="00722B54">
          <w:rPr>
            <w:rStyle w:val="Hiperveza"/>
            <w:rFonts w:cs="Arial"/>
            <w:noProof/>
            <w:lang w:val="hr-HR"/>
          </w:rPr>
          <w:t>3.9.7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Upravljanje i održavanje sustava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3D6740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8" w:history="1">
        <w:r w:rsidRPr="00722B54">
          <w:rPr>
            <w:rStyle w:val="Hiperveza"/>
            <w:rFonts w:cs="Arial"/>
            <w:noProof/>
            <w:lang w:val="hr-HR"/>
          </w:rPr>
          <w:t>3.9.8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Sigurnost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FAECBC2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09" w:history="1">
        <w:r w:rsidRPr="00722B54">
          <w:rPr>
            <w:rStyle w:val="Hiperveza"/>
            <w:rFonts w:cs="Arial"/>
            <w:noProof/>
            <w:lang w:val="hr-HR"/>
          </w:rPr>
          <w:t>3.9.9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Primjenjivi standardi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FCB8C38" w14:textId="77777777" w:rsidR="00D238FB" w:rsidRDefault="00D238FB">
      <w:pPr>
        <w:pStyle w:val="Sadraj3"/>
        <w:rPr>
          <w:rFonts w:asciiTheme="minorHAnsi" w:eastAsiaTheme="minorEastAsia" w:hAnsiTheme="minorHAnsi" w:cstheme="minorBidi"/>
          <w:noProof/>
          <w:szCs w:val="22"/>
          <w:lang w:val="hr-HR" w:eastAsia="hr-HR"/>
        </w:rPr>
      </w:pPr>
      <w:hyperlink w:anchor="_Toc64131410" w:history="1">
        <w:r w:rsidRPr="00722B54">
          <w:rPr>
            <w:rStyle w:val="Hiperveza"/>
            <w:rFonts w:cs="Arial"/>
            <w:noProof/>
            <w:lang w:val="hr-HR"/>
          </w:rPr>
          <w:t>3.9.10</w:t>
        </w:r>
        <w:r>
          <w:rPr>
            <w:rFonts w:asciiTheme="minorHAnsi" w:eastAsiaTheme="minorEastAsia" w:hAnsiTheme="minorHAnsi" w:cstheme="minorBidi"/>
            <w:noProof/>
            <w:szCs w:val="22"/>
            <w:lang w:val="hr-HR" w:eastAsia="hr-HR"/>
          </w:rPr>
          <w:tab/>
        </w:r>
        <w:r w:rsidRPr="00722B54">
          <w:rPr>
            <w:rStyle w:val="Hiperveza"/>
            <w:rFonts w:cs="Arial"/>
            <w:noProof/>
            <w:lang w:val="hr-HR"/>
          </w:rPr>
          <w:t>Ograničenja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_Toc64131410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7459315" w14:textId="77777777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8A6777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6537F28F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6DFB9E20" w14:textId="77777777" w:rsidR="009E215B" w:rsidRPr="003C0AEF" w:rsidRDefault="009E215B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40DCB1EB" w14:textId="77777777" w:rsidR="00D74A67" w:rsidRPr="003C0AEF" w:rsidRDefault="007956FE" w:rsidP="002F4711">
      <w:pPr>
        <w:pStyle w:val="Naslov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64131371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4134EC58" w14:textId="265BB03B" w:rsidR="001A789C" w:rsidRPr="003C0AEF" w:rsidRDefault="001A789C" w:rsidP="001A789C">
      <w:pPr>
        <w:pStyle w:val="StandardWeb"/>
        <w:rPr>
          <w:rFonts w:ascii="Arial" w:hAnsi="Arial" w:cs="Arial"/>
          <w:szCs w:val="22"/>
          <w:lang w:val="hr-HR"/>
        </w:rPr>
      </w:pPr>
      <w:bookmarkStart w:id="2" w:name="_Toc334234469"/>
      <w:bookmarkStart w:id="3" w:name="_Toc317626440"/>
      <w:r>
        <w:rPr>
          <w:rFonts w:ascii="Arial" w:hAnsi="Arial" w:cs="Arial"/>
          <w:szCs w:val="22"/>
          <w:lang w:val="hr-HR"/>
        </w:rPr>
        <w:t>U ovom dokumentu ćemo detaljno opisati proces razvoja online poslovnog servisa. Razvijati ćemo aplikaciju pomoću koje će korisnici moći nuditi poslove, kao i aplicirati za obavljanje poslova.</w:t>
      </w:r>
    </w:p>
    <w:p w14:paraId="312FFC23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4" w:name="_Toc64131372"/>
      <w:r w:rsidRPr="003C0AEF">
        <w:rPr>
          <w:rFonts w:cs="Arial"/>
          <w:sz w:val="22"/>
          <w:szCs w:val="22"/>
          <w:lang w:val="hr-HR"/>
        </w:rPr>
        <w:t>Svrha dokumenta</w:t>
      </w:r>
      <w:bookmarkEnd w:id="2"/>
      <w:bookmarkEnd w:id="4"/>
    </w:p>
    <w:p w14:paraId="02FB3259" w14:textId="7D1E663B" w:rsidR="00545A77" w:rsidRPr="003C0AEF" w:rsidRDefault="002A510E" w:rsidP="00B507F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osmišljen tako da pomogne programerima pri pronalasku poslova, tj. osobama koje traže programerske usluge da pronađu osobe koje su sposobne </w:t>
      </w:r>
      <w:r w:rsidR="004E27FD">
        <w:rPr>
          <w:rFonts w:ascii="Arial" w:hAnsi="Arial" w:cs="Arial"/>
          <w:szCs w:val="22"/>
          <w:lang w:val="hr-HR"/>
        </w:rPr>
        <w:t>obaviti zadani zadatak.</w:t>
      </w:r>
    </w:p>
    <w:p w14:paraId="61829076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45E989BF" w14:textId="77777777" w:rsidR="00690126" w:rsidRPr="003C0AEF" w:rsidRDefault="00690126" w:rsidP="00690126">
      <w:pPr>
        <w:pStyle w:val="Naslov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64131373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2BA226A1" w14:textId="3A5BBEB3" w:rsidR="00690126" w:rsidRPr="003C0AEF" w:rsidRDefault="004E27FD" w:rsidP="004E27FD">
      <w:pPr>
        <w:rPr>
          <w:rFonts w:ascii="Arial" w:hAnsi="Arial" w:cs="Arial"/>
          <w:i/>
          <w:color w:val="0000FF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U dokumentu </w:t>
      </w:r>
      <w:r w:rsidR="007F5F85">
        <w:rPr>
          <w:rFonts w:ascii="Arial" w:hAnsi="Arial" w:cs="Arial"/>
          <w:szCs w:val="22"/>
          <w:lang w:val="hr-HR"/>
        </w:rPr>
        <w:t>ćete pronaći detaljan opis sustava, razne dijagrame koji opisuju rad sustava i dijelove od kojih se sastoji, modele koje opisuju strukturu ustava, kao i razne zahtjeve koje sustav treba ispunjavati.</w:t>
      </w:r>
    </w:p>
    <w:p w14:paraId="7EA753F5" w14:textId="77777777" w:rsidR="00016866" w:rsidRPr="003C0AEF" w:rsidRDefault="00B13BBE" w:rsidP="00930B06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64131374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3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17AD93B2" w14:textId="4117D4A8" w:rsidR="007B0A17" w:rsidRPr="003C0AEF" w:rsidRDefault="007F5F85" w:rsidP="00F356B6">
      <w:pPr>
        <w:rPr>
          <w:rFonts w:ascii="Arial" w:hAnsi="Arial" w:cs="Arial"/>
          <w:szCs w:val="22"/>
          <w:lang w:val="hr-HR"/>
        </w:rPr>
      </w:pPr>
      <w:bookmarkStart w:id="8" w:name="_Toc317626447"/>
      <w:r>
        <w:rPr>
          <w:rFonts w:ascii="Arial" w:hAnsi="Arial" w:cs="Arial"/>
          <w:szCs w:val="22"/>
          <w:lang w:val="hr-HR"/>
        </w:rPr>
        <w:t>Sustav omogućuje korisnicima pronalazak programera za obavljanje određe</w:t>
      </w:r>
      <w:r w:rsidR="00D72651">
        <w:rPr>
          <w:rFonts w:ascii="Arial" w:hAnsi="Arial" w:cs="Arial"/>
          <w:szCs w:val="22"/>
          <w:lang w:val="hr-HR"/>
        </w:rPr>
        <w:t>nih zadataka ili apliciranje za poslove,</w:t>
      </w:r>
      <w:r>
        <w:rPr>
          <w:rFonts w:ascii="Arial" w:hAnsi="Arial" w:cs="Arial"/>
          <w:szCs w:val="22"/>
          <w:lang w:val="hr-HR"/>
        </w:rPr>
        <w:t xml:space="preserve"> </w:t>
      </w:r>
      <w:r w:rsidR="00D72651">
        <w:rPr>
          <w:rFonts w:ascii="Arial" w:hAnsi="Arial" w:cs="Arial"/>
          <w:szCs w:val="22"/>
          <w:lang w:val="hr-HR"/>
        </w:rPr>
        <w:t>s</w:t>
      </w:r>
      <w:r>
        <w:rPr>
          <w:rFonts w:ascii="Arial" w:hAnsi="Arial" w:cs="Arial"/>
          <w:szCs w:val="22"/>
          <w:lang w:val="hr-HR"/>
        </w:rPr>
        <w:t>vrha ov</w:t>
      </w:r>
      <w:r w:rsidR="00D72651">
        <w:rPr>
          <w:rFonts w:ascii="Arial" w:hAnsi="Arial" w:cs="Arial"/>
          <w:szCs w:val="22"/>
          <w:lang w:val="hr-HR"/>
        </w:rPr>
        <w:t>og sustava</w:t>
      </w:r>
      <w:r>
        <w:rPr>
          <w:rFonts w:ascii="Arial" w:hAnsi="Arial" w:cs="Arial"/>
          <w:szCs w:val="22"/>
          <w:lang w:val="hr-HR"/>
        </w:rPr>
        <w:t xml:space="preserve"> je omogućiti korisnicima</w:t>
      </w:r>
      <w:r w:rsidR="00D72651">
        <w:rPr>
          <w:rFonts w:ascii="Arial" w:hAnsi="Arial" w:cs="Arial"/>
          <w:szCs w:val="22"/>
          <w:lang w:val="hr-HR"/>
        </w:rPr>
        <w:t xml:space="preserve"> da na jednom mjestu mogu tražiti ili nuditi poslove, te pomoću recenzija i na osnovu vještina koje osoba posjeduje odlučiti da li je on/ona najbolji izbor za obavljanje nekog posla.</w:t>
      </w:r>
    </w:p>
    <w:p w14:paraId="2694D653" w14:textId="77777777" w:rsidR="00AC3394" w:rsidRPr="003C0AEF" w:rsidRDefault="00AC3394" w:rsidP="00930B06">
      <w:pPr>
        <w:pStyle w:val="Naslov2"/>
        <w:rPr>
          <w:rFonts w:cs="Arial"/>
          <w:sz w:val="22"/>
          <w:szCs w:val="22"/>
          <w:lang w:val="hr-HR"/>
        </w:rPr>
      </w:pPr>
      <w:bookmarkStart w:id="9" w:name="_Toc64131375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1005039C" w14:textId="2B6C9BD1" w:rsidR="00AC3394" w:rsidRDefault="00D72651" w:rsidP="00D7265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Svrha ovog sustava je omogućiti korisnicima da na jednom mjestu mogu tražiti ili nuditi poslove.</w:t>
      </w:r>
      <w:bookmarkStart w:id="10" w:name="_Toc4395996"/>
      <w:bookmarkStart w:id="11" w:name="_Toc334234475"/>
    </w:p>
    <w:p w14:paraId="00A25801" w14:textId="479D7FA5" w:rsidR="00D72651" w:rsidRDefault="00D72651" w:rsidP="00D7265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Što sustav predstavlja korisniku:</w:t>
      </w:r>
    </w:p>
    <w:p w14:paraId="0036C5FF" w14:textId="5A67FA58" w:rsidR="00D72651" w:rsidRDefault="00D72651" w:rsidP="00D72651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Omogućuje mu pronalazak/ponudu poslova</w:t>
      </w:r>
    </w:p>
    <w:p w14:paraId="02BF75D3" w14:textId="78D885C4" w:rsidR="00D72651" w:rsidRDefault="00D72651" w:rsidP="00CF5C6E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će mu pomoći da lako pronađe posao ili pravu osobu za obavljanje posla</w:t>
      </w:r>
    </w:p>
    <w:p w14:paraId="2590A17F" w14:textId="0B463CA3" w:rsidR="00CF5C6E" w:rsidRPr="00CF5C6E" w:rsidRDefault="00CF5C6E" w:rsidP="00CF5C6E">
      <w:pPr>
        <w:pStyle w:val="Odlomakpopisa"/>
        <w:numPr>
          <w:ilvl w:val="0"/>
          <w:numId w:val="28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Cilj sustava je omogućiti korisnicima izvor stručnih osoba za obavljanje poslova, kao i mjesto gdje programeri mogu ostvariti nove radne odnose</w:t>
      </w:r>
    </w:p>
    <w:p w14:paraId="4DFA5F94" w14:textId="77777777" w:rsidR="004163A1" w:rsidRPr="003C0AEF" w:rsidRDefault="004D4D74" w:rsidP="00AC3394">
      <w:pPr>
        <w:pStyle w:val="Naslov2"/>
        <w:rPr>
          <w:rFonts w:cs="Arial"/>
          <w:sz w:val="22"/>
          <w:szCs w:val="22"/>
          <w:lang w:val="hr-HR"/>
        </w:rPr>
      </w:pPr>
      <w:bookmarkStart w:id="12" w:name="_Toc64131376"/>
      <w:r w:rsidRPr="003C0AEF">
        <w:rPr>
          <w:rFonts w:cs="Arial"/>
          <w:sz w:val="22"/>
          <w:szCs w:val="22"/>
          <w:lang w:val="hr-HR"/>
        </w:rPr>
        <w:t>OPSEG PROJEKTA</w:t>
      </w:r>
      <w:bookmarkEnd w:id="10"/>
      <w:bookmarkEnd w:id="11"/>
      <w:bookmarkEnd w:id="12"/>
    </w:p>
    <w:p w14:paraId="7B1BABA3" w14:textId="6D590723" w:rsidR="009A6CDE" w:rsidRDefault="009A6CDE" w:rsidP="009A6CDE">
      <w:p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Ovaj sustav je potpuno samostalan, nije dio većeg sustava. Samim time za njegovu izradu je potrebno dosta informacija jer se radi na nečemu novom, a njegova implementacija je jako bitna za sami rad online servisa.</w:t>
      </w:r>
    </w:p>
    <w:p w14:paraId="6F947915" w14:textId="164621A0" w:rsidR="009A6CDE" w:rsidRDefault="009A6CDE" w:rsidP="009A6CDE">
      <w:p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U ovome slučaju je projekt je potreban kako bi se sto brze i lakše pronašli radnici za neki posao te obrnuto, radnici pronašli neki posao.</w:t>
      </w:r>
    </w:p>
    <w:p w14:paraId="2DBF0D7D" w14:textId="77777777" w:rsidR="00070800" w:rsidRPr="003C0AEF" w:rsidRDefault="00070800" w:rsidP="007C0F9D">
      <w:pPr>
        <w:rPr>
          <w:rFonts w:ascii="Arial" w:hAnsi="Arial" w:cs="Arial"/>
          <w:szCs w:val="22"/>
          <w:lang w:val="hr-HR"/>
        </w:rPr>
      </w:pPr>
    </w:p>
    <w:p w14:paraId="0EBA3025" w14:textId="0E1095A1" w:rsidR="002114B5" w:rsidRPr="009A6CDE" w:rsidRDefault="002114B5" w:rsidP="002114B5">
      <w:pPr>
        <w:pStyle w:val="Naslov2"/>
        <w:rPr>
          <w:rFonts w:cs="Arial"/>
          <w:sz w:val="22"/>
          <w:szCs w:val="22"/>
          <w:lang w:val="hr-HR"/>
        </w:rPr>
      </w:pPr>
      <w:bookmarkStart w:id="13" w:name="_Toc314606132"/>
      <w:bookmarkStart w:id="14" w:name="_Toc314606131"/>
      <w:bookmarkStart w:id="15" w:name="_Toc64131377"/>
      <w:r w:rsidRPr="003C0AEF">
        <w:rPr>
          <w:rFonts w:cs="Arial"/>
          <w:sz w:val="22"/>
          <w:szCs w:val="22"/>
          <w:lang w:val="hr-HR"/>
        </w:rPr>
        <w:t>Korisnici i njihove karakteristike</w:t>
      </w:r>
      <w:bookmarkEnd w:id="13"/>
      <w:bookmarkEnd w:id="15"/>
    </w:p>
    <w:tbl>
      <w:tblPr>
        <w:tblStyle w:val="Reetkatablice"/>
        <w:tblW w:w="0" w:type="auto"/>
        <w:tblInd w:w="108" w:type="dxa"/>
        <w:tblLook w:val="04A0" w:firstRow="1" w:lastRow="0" w:firstColumn="1" w:lastColumn="0" w:noHBand="0" w:noVBand="1"/>
      </w:tblPr>
      <w:tblGrid>
        <w:gridCol w:w="1654"/>
        <w:gridCol w:w="1654"/>
        <w:gridCol w:w="1329"/>
        <w:gridCol w:w="2600"/>
        <w:gridCol w:w="2005"/>
      </w:tblGrid>
      <w:tr w:rsidR="009A6CDE" w:rsidRPr="003C0AEF" w14:paraId="2510A4D2" w14:textId="77777777" w:rsidTr="009A6CDE"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1890CAD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6" w:name="_Toc340220948"/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User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>/Role</w:t>
            </w:r>
          </w:p>
        </w:tc>
        <w:tc>
          <w:tcPr>
            <w:tcW w:w="1654" w:type="dxa"/>
            <w:shd w:val="clear" w:color="auto" w:fill="D9D9D9" w:themeFill="background1" w:themeFillShade="D9"/>
            <w:vAlign w:val="center"/>
          </w:tcPr>
          <w:p w14:paraId="4412BE45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  <w:proofErr w:type="spellEnd"/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4675F7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Frequency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of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Use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3285067E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Security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/Access,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Features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Used</w:t>
            </w:r>
            <w:proofErr w:type="spellEnd"/>
          </w:p>
        </w:tc>
        <w:tc>
          <w:tcPr>
            <w:tcW w:w="2005" w:type="dxa"/>
            <w:shd w:val="clear" w:color="auto" w:fill="D9D9D9" w:themeFill="background1" w:themeFillShade="D9"/>
            <w:vAlign w:val="center"/>
          </w:tcPr>
          <w:p w14:paraId="109C85E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proofErr w:type="spellStart"/>
            <w:r w:rsidRPr="003C0AEF">
              <w:rPr>
                <w:rFonts w:ascii="Arial" w:hAnsi="Arial" w:cs="Arial"/>
                <w:b/>
                <w:szCs w:val="22"/>
              </w:rPr>
              <w:t>Additional</w:t>
            </w:r>
            <w:proofErr w:type="spellEnd"/>
            <w:r w:rsidRPr="003C0AEF">
              <w:rPr>
                <w:rFonts w:ascii="Arial" w:hAnsi="Arial" w:cs="Arial"/>
                <w:b/>
                <w:szCs w:val="22"/>
              </w:rPr>
              <w:t xml:space="preserve"> Notes</w:t>
            </w:r>
          </w:p>
        </w:tc>
      </w:tr>
      <w:tr w:rsidR="009A6CDE" w:rsidRPr="003C0AEF" w14:paraId="47FAE9D9" w14:textId="77777777" w:rsidTr="009A6CDE">
        <w:trPr>
          <w:trHeight w:val="1414"/>
        </w:trPr>
        <w:tc>
          <w:tcPr>
            <w:tcW w:w="1654" w:type="dxa"/>
          </w:tcPr>
          <w:p w14:paraId="579B9E7A" w14:textId="73F5853C" w:rsidR="00070800" w:rsidRPr="003C0AEF" w:rsidRDefault="00D238FB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User</w:t>
            </w:r>
            <w:proofErr w:type="spellEnd"/>
          </w:p>
        </w:tc>
        <w:tc>
          <w:tcPr>
            <w:tcW w:w="1654" w:type="dxa"/>
          </w:tcPr>
          <w:p w14:paraId="447A2E2B" w14:textId="2E52348A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Svi registrirani na stranici</w:t>
            </w:r>
            <w:r w:rsidR="002F3EDE">
              <w:rPr>
                <w:rFonts w:ascii="Arial" w:hAnsi="Arial" w:cs="Arial"/>
                <w:i/>
                <w:color w:val="0000FF"/>
                <w:szCs w:val="22"/>
              </w:rPr>
              <w:t>.</w:t>
            </w:r>
          </w:p>
        </w:tc>
        <w:tc>
          <w:tcPr>
            <w:tcW w:w="1329" w:type="dxa"/>
          </w:tcPr>
          <w:p w14:paraId="0EC24205" w14:textId="7EBD2D9B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00" w:type="dxa"/>
          </w:tcPr>
          <w:p w14:paraId="1F7F78DC" w14:textId="1A0D382A" w:rsidR="00070800" w:rsidRPr="003C0AEF" w:rsidRDefault="009A6CDE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pretraga poslova, prijava za posao, postavljanje informacija o sebi.</w:t>
            </w:r>
          </w:p>
        </w:tc>
        <w:tc>
          <w:tcPr>
            <w:tcW w:w="2005" w:type="dxa"/>
          </w:tcPr>
          <w:p w14:paraId="6B62F1B3" w14:textId="1D070E16" w:rsidR="00070800" w:rsidRPr="003C0AEF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-</w:t>
            </w:r>
          </w:p>
          <w:p w14:paraId="02F2C34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80A4E5D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921983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9A6CDE" w:rsidRPr="003C0AEF" w14:paraId="736849E3" w14:textId="77777777" w:rsidTr="009A6CDE">
        <w:tc>
          <w:tcPr>
            <w:tcW w:w="1654" w:type="dxa"/>
          </w:tcPr>
          <w:p w14:paraId="13BB8061" w14:textId="30C18643" w:rsidR="009A6CDE" w:rsidRDefault="00D238FB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Recruiter</w:t>
            </w:r>
            <w:proofErr w:type="spellEnd"/>
          </w:p>
        </w:tc>
        <w:tc>
          <w:tcPr>
            <w:tcW w:w="1654" w:type="dxa"/>
          </w:tcPr>
          <w:p w14:paraId="1B38B5F9" w14:textId="61AE47A0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Svi korisnici koji su se registrirali kao poslodavci.</w:t>
            </w:r>
          </w:p>
        </w:tc>
        <w:tc>
          <w:tcPr>
            <w:tcW w:w="1329" w:type="dxa"/>
          </w:tcPr>
          <w:p w14:paraId="69A9D5CA" w14:textId="48C5861F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00" w:type="dxa"/>
          </w:tcPr>
          <w:p w14:paraId="337B9966" w14:textId="78C321B4" w:rsidR="009A6CDE" w:rsidRDefault="009A6C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objava posla, odabir radnika za posao, ostavljanje recenzije radniku.</w:t>
            </w:r>
          </w:p>
        </w:tc>
        <w:tc>
          <w:tcPr>
            <w:tcW w:w="2005" w:type="dxa"/>
          </w:tcPr>
          <w:p w14:paraId="27B8B0ED" w14:textId="64E0D19B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Može također vidjeti i svoje završene poslove te poslove u tijeku.</w:t>
            </w:r>
          </w:p>
        </w:tc>
      </w:tr>
      <w:tr w:rsidR="009A6CDE" w:rsidRPr="003C0AEF" w14:paraId="4DA4E4A9" w14:textId="77777777" w:rsidTr="009A6CDE">
        <w:tc>
          <w:tcPr>
            <w:tcW w:w="1654" w:type="dxa"/>
          </w:tcPr>
          <w:p w14:paraId="68F196AA" w14:textId="71C088B7" w:rsidR="009A6CDE" w:rsidRDefault="009A6C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lastRenderedPageBreak/>
              <w:t>Admin</w:t>
            </w:r>
            <w:proofErr w:type="spellEnd"/>
          </w:p>
        </w:tc>
        <w:tc>
          <w:tcPr>
            <w:tcW w:w="1654" w:type="dxa"/>
          </w:tcPr>
          <w:p w14:paraId="172DED06" w14:textId="64B637CD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Korisnici kojima je dodijeljena uloga </w:t>
            </w: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admina</w:t>
            </w:r>
            <w:proofErr w:type="spellEnd"/>
            <w:r>
              <w:rPr>
                <w:rFonts w:ascii="Arial" w:hAnsi="Arial" w:cs="Arial"/>
                <w:i/>
                <w:color w:val="0000FF"/>
                <w:szCs w:val="22"/>
              </w:rPr>
              <w:t>.</w:t>
            </w:r>
          </w:p>
        </w:tc>
        <w:tc>
          <w:tcPr>
            <w:tcW w:w="1329" w:type="dxa"/>
          </w:tcPr>
          <w:p w14:paraId="57EABCEB" w14:textId="0B317F5B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00" w:type="dxa"/>
          </w:tcPr>
          <w:p w14:paraId="635E76FC" w14:textId="153467F2" w:rsidR="009A6CDE" w:rsidRDefault="009A6C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Pristup stranici, pregled svega na str</w:t>
            </w:r>
            <w:r w:rsidR="002F3EDE">
              <w:rPr>
                <w:rFonts w:ascii="Arial" w:hAnsi="Arial" w:cs="Arial"/>
                <w:i/>
                <w:color w:val="0000FF"/>
                <w:szCs w:val="22"/>
              </w:rPr>
              <w:t>anici, upravljanje korisnicima.</w:t>
            </w:r>
          </w:p>
        </w:tc>
        <w:tc>
          <w:tcPr>
            <w:tcW w:w="2005" w:type="dxa"/>
          </w:tcPr>
          <w:p w14:paraId="3A0785CD" w14:textId="77777777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9A6CDE" w:rsidRPr="003C0AEF" w14:paraId="284C3797" w14:textId="77777777" w:rsidTr="009A6CDE">
        <w:tc>
          <w:tcPr>
            <w:tcW w:w="1654" w:type="dxa"/>
          </w:tcPr>
          <w:p w14:paraId="02E788D9" w14:textId="5CF2CD3F" w:rsidR="009A6CDE" w:rsidRDefault="002F3EDE" w:rsidP="009A6CDE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SuperAdmin</w:t>
            </w:r>
            <w:proofErr w:type="spellEnd"/>
          </w:p>
        </w:tc>
        <w:tc>
          <w:tcPr>
            <w:tcW w:w="1654" w:type="dxa"/>
          </w:tcPr>
          <w:p w14:paraId="07799838" w14:textId="74E27292" w:rsidR="009A6CDE" w:rsidRDefault="002F3E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Glavna osoba.</w:t>
            </w:r>
          </w:p>
        </w:tc>
        <w:tc>
          <w:tcPr>
            <w:tcW w:w="1329" w:type="dxa"/>
          </w:tcPr>
          <w:p w14:paraId="5ED15657" w14:textId="49E911AF" w:rsidR="009A6CDE" w:rsidRDefault="002F3E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Ponekad</w:t>
            </w:r>
          </w:p>
        </w:tc>
        <w:tc>
          <w:tcPr>
            <w:tcW w:w="2600" w:type="dxa"/>
          </w:tcPr>
          <w:p w14:paraId="1FEA28B5" w14:textId="60A55280" w:rsidR="009A6CDE" w:rsidRDefault="002F3EDE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Dodjeljuje ulogu </w:t>
            </w:r>
            <w:proofErr w:type="spellStart"/>
            <w:r>
              <w:rPr>
                <w:rFonts w:ascii="Arial" w:hAnsi="Arial" w:cs="Arial"/>
                <w:i/>
                <w:color w:val="0000FF"/>
                <w:szCs w:val="22"/>
              </w:rPr>
              <w:t>admina</w:t>
            </w:r>
            <w:proofErr w:type="spellEnd"/>
          </w:p>
        </w:tc>
        <w:tc>
          <w:tcPr>
            <w:tcW w:w="2005" w:type="dxa"/>
          </w:tcPr>
          <w:p w14:paraId="75285B87" w14:textId="77777777" w:rsidR="009A6CDE" w:rsidRDefault="009A6CDE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bookmarkEnd w:id="16"/>
    </w:tbl>
    <w:p w14:paraId="296FEF7D" w14:textId="77777777" w:rsidR="00070800" w:rsidRPr="003C0AEF" w:rsidRDefault="00070800" w:rsidP="002114B5">
      <w:pPr>
        <w:rPr>
          <w:rFonts w:ascii="Arial" w:hAnsi="Arial" w:cs="Arial"/>
          <w:szCs w:val="22"/>
          <w:lang w:val="hr-HR"/>
        </w:rPr>
      </w:pPr>
    </w:p>
    <w:p w14:paraId="2C265EA2" w14:textId="77777777" w:rsidR="0083480B" w:rsidRDefault="0083480B" w:rsidP="0083480B">
      <w:pPr>
        <w:pStyle w:val="Naslov2"/>
        <w:rPr>
          <w:rFonts w:cs="Arial"/>
          <w:sz w:val="22"/>
          <w:szCs w:val="22"/>
          <w:lang w:val="hr-HR"/>
        </w:rPr>
      </w:pPr>
      <w:bookmarkStart w:id="17" w:name="_Toc64131378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4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7"/>
    </w:p>
    <w:p w14:paraId="415ACFCB" w14:textId="32A6D44A" w:rsidR="002F3EDE" w:rsidRPr="004065DC" w:rsidRDefault="004065DC" w:rsidP="002F3EDE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Na sustavu će korisnici moći pregledati poslove koje kreiraju poslodavci, te se prijaviti kao kandidat za izvođenje posla. Poslodavci kreiraju posao, te ga mogu uređivati i brisati, također od prijavljenih kandidata biraju izvođača posla, te nakon završetka izvođenja mogu ocijeniti tog izvođača.</w:t>
      </w:r>
    </w:p>
    <w:p w14:paraId="17211335" w14:textId="77777777" w:rsidR="00016866" w:rsidRPr="003C0AEF" w:rsidRDefault="004562CD" w:rsidP="0043407A">
      <w:pPr>
        <w:pStyle w:val="Naslov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18" w:name="_Toc64131379"/>
      <w:bookmarkEnd w:id="8"/>
      <w:r w:rsidR="0043407A" w:rsidRPr="003C0AEF">
        <w:rPr>
          <w:rFonts w:cs="Arial"/>
          <w:sz w:val="22"/>
          <w:szCs w:val="22"/>
          <w:lang w:val="hr-HR"/>
        </w:rPr>
        <w:lastRenderedPageBreak/>
        <w:t>Razrada zahtjeva</w:t>
      </w:r>
      <w:bookmarkEnd w:id="18"/>
    </w:p>
    <w:p w14:paraId="1C164EBF" w14:textId="77777777" w:rsidR="00D1443D" w:rsidRDefault="00D1443D" w:rsidP="00D1443D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Funkcionalnosti zahtijeva koje sustav mora pružiti su:</w:t>
      </w:r>
    </w:p>
    <w:p w14:paraId="1ED7BC0C" w14:textId="77777777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Aplikacija mora imati </w:t>
      </w:r>
      <w:proofErr w:type="spellStart"/>
      <w:r>
        <w:rPr>
          <w:rFonts w:ascii="Arial" w:hAnsi="Arial" w:cs="Arial"/>
          <w:szCs w:val="22"/>
          <w:lang w:val="hr-HR"/>
        </w:rPr>
        <w:t>menu</w:t>
      </w:r>
      <w:proofErr w:type="spellEnd"/>
      <w:r>
        <w:rPr>
          <w:rFonts w:ascii="Arial" w:hAnsi="Arial" w:cs="Arial"/>
          <w:szCs w:val="22"/>
          <w:lang w:val="hr-HR"/>
        </w:rPr>
        <w:t xml:space="preserve"> sa svim funkcijama koje ona pruža</w:t>
      </w:r>
    </w:p>
    <w:p w14:paraId="5555D6D9" w14:textId="3E9F192F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prijave/registracije</w:t>
      </w:r>
    </w:p>
    <w:p w14:paraId="59202F67" w14:textId="220F6C9A" w:rsidR="00D1443D" w:rsidRDefault="00D1443D" w:rsidP="00D1443D">
      <w:pPr>
        <w:numPr>
          <w:ilvl w:val="0"/>
          <w:numId w:val="32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sve potrebne podatke o potencijalnim zaposlenima i poslodavcima</w:t>
      </w:r>
    </w:p>
    <w:p w14:paraId="42C763D3" w14:textId="0A22160C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dodavanja novih poslova</w:t>
      </w:r>
    </w:p>
    <w:p w14:paraId="7895E72E" w14:textId="17B19A7B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na posao</w:t>
      </w:r>
    </w:p>
    <w:p w14:paraId="13EA1EF0" w14:textId="36EAD40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ocjenjivanja radnika</w:t>
      </w:r>
    </w:p>
    <w:p w14:paraId="764D7495" w14:textId="7777777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tri vrste korisnika</w:t>
      </w:r>
    </w:p>
    <w:p w14:paraId="147E7DA7" w14:textId="280E04D4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mora imati super </w:t>
      </w:r>
      <w:proofErr w:type="spellStart"/>
      <w:r>
        <w:rPr>
          <w:rFonts w:ascii="Arial" w:hAnsi="Arial" w:cs="Arial"/>
          <w:szCs w:val="22"/>
          <w:lang w:val="hr-HR"/>
        </w:rPr>
        <w:t>admina</w:t>
      </w:r>
      <w:proofErr w:type="spellEnd"/>
      <w:r>
        <w:rPr>
          <w:rFonts w:ascii="Arial" w:hAnsi="Arial" w:cs="Arial"/>
          <w:szCs w:val="22"/>
          <w:lang w:val="hr-HR"/>
        </w:rPr>
        <w:t xml:space="preserve"> koji ima sva prava </w:t>
      </w:r>
    </w:p>
    <w:p w14:paraId="53A73D85" w14:textId="77777777" w:rsidR="00D1443D" w:rsidRDefault="00D1443D" w:rsidP="00D1443D">
      <w:pPr>
        <w:numPr>
          <w:ilvl w:val="0"/>
          <w:numId w:val="3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Mora imati mogućnost odjave sa sustava </w:t>
      </w:r>
    </w:p>
    <w:p w14:paraId="54CD245A" w14:textId="6E9D4DF9" w:rsidR="00234239" w:rsidRPr="00A75ED1" w:rsidRDefault="007B0A17" w:rsidP="00A75ED1">
      <w:pPr>
        <w:pStyle w:val="Naslov2"/>
        <w:rPr>
          <w:rFonts w:cs="Arial"/>
          <w:sz w:val="22"/>
          <w:szCs w:val="22"/>
          <w:lang w:val="hr-HR"/>
        </w:rPr>
      </w:pPr>
      <w:bookmarkStart w:id="19" w:name="_Toc64131380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19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11A507B4" w14:textId="49A11218" w:rsidR="00A75ED1" w:rsidRPr="00AD3009" w:rsidRDefault="00AD3009" w:rsidP="00A75ED1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43400D7E" wp14:editId="6AF8B037">
            <wp:extent cx="5943600" cy="428434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BE67" w14:textId="748FBC77" w:rsidR="007B0A17" w:rsidRDefault="00A75ED1" w:rsidP="00A75ED1">
      <w:pPr>
        <w:pStyle w:val="Opisslike"/>
        <w:rPr>
          <w:noProof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BF7492">
        <w:rPr>
          <w:noProof/>
        </w:rPr>
        <w:t>1</w:t>
      </w:r>
      <w:r>
        <w:fldChar w:fldCharType="end"/>
      </w:r>
      <w:r>
        <w:rPr>
          <w:noProof/>
        </w:rPr>
        <w:t>. Use case diagram</w:t>
      </w:r>
    </w:p>
    <w:p w14:paraId="3D029580" w14:textId="77777777" w:rsidR="00AD3009" w:rsidRDefault="00AD3009" w:rsidP="00AD3009"/>
    <w:p w14:paraId="0E098718" w14:textId="45E64EBA" w:rsidR="00AD3009" w:rsidRPr="00A75ED1" w:rsidRDefault="00AD3009" w:rsidP="00AD3009">
      <w:pPr>
        <w:pStyle w:val="Naslov2"/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lastRenderedPageBreak/>
        <w:t>DIJAGRAM AKTIVNOSTI</w:t>
      </w:r>
    </w:p>
    <w:p w14:paraId="1E9067FB" w14:textId="639DEC78" w:rsidR="00AD3009" w:rsidRPr="00AD3009" w:rsidRDefault="00AD3009" w:rsidP="00AD3009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3C85B5EC" wp14:editId="37115D84">
            <wp:extent cx="5943600" cy="412623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jagram aktivnosti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CDDE" w14:textId="1D3A43D4" w:rsidR="00AD3009" w:rsidRDefault="00AD3009" w:rsidP="00AD3009">
      <w:pPr>
        <w:pStyle w:val="Opisslike"/>
        <w:rPr>
          <w:noProof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. </w:t>
      </w:r>
      <w:r>
        <w:rPr>
          <w:noProof/>
        </w:rPr>
        <w:t>D</w:t>
      </w:r>
      <w:r>
        <w:rPr>
          <w:noProof/>
        </w:rPr>
        <w:t>iagram</w:t>
      </w:r>
      <w:r>
        <w:rPr>
          <w:noProof/>
        </w:rPr>
        <w:t xml:space="preserve"> aktivnosti</w:t>
      </w:r>
    </w:p>
    <w:p w14:paraId="5F48E55E" w14:textId="77777777" w:rsidR="00AD3009" w:rsidRDefault="00AD3009" w:rsidP="00AD3009"/>
    <w:p w14:paraId="748244E0" w14:textId="78ABAFA1" w:rsidR="00AD3009" w:rsidRPr="00A75ED1" w:rsidRDefault="00AD3009" w:rsidP="00AD3009">
      <w:pPr>
        <w:pStyle w:val="Naslov2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lastRenderedPageBreak/>
        <w:t xml:space="preserve">DIJAGRAM </w:t>
      </w:r>
      <w:r>
        <w:rPr>
          <w:rFonts w:cs="Arial"/>
          <w:sz w:val="22"/>
          <w:szCs w:val="22"/>
          <w:lang w:val="hr-HR"/>
        </w:rPr>
        <w:t>KLASA</w:t>
      </w:r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4993445" w14:textId="6E82FA24" w:rsidR="00AD3009" w:rsidRPr="00AD3009" w:rsidRDefault="00AD3009" w:rsidP="00AD3009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31C333E9" wp14:editId="0AA84AAB">
            <wp:extent cx="5943600" cy="491045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b-service-class-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14:paraId="44770E50" w14:textId="4FDB5FC6" w:rsidR="00AD3009" w:rsidRPr="00A75ED1" w:rsidRDefault="00AD3009" w:rsidP="00AD3009">
      <w:pPr>
        <w:pStyle w:val="Opisslike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>. Class</w:t>
      </w:r>
      <w:r>
        <w:rPr>
          <w:noProof/>
        </w:rPr>
        <w:t xml:space="preserve"> diagram</w:t>
      </w:r>
    </w:p>
    <w:p w14:paraId="0A9440B0" w14:textId="77777777" w:rsidR="00AD3009" w:rsidRPr="00AD3009" w:rsidRDefault="00AD3009" w:rsidP="00AD3009"/>
    <w:p w14:paraId="272E1376" w14:textId="77777777" w:rsidR="00AD3009" w:rsidRPr="00AD3009" w:rsidRDefault="00AD3009" w:rsidP="00AD3009"/>
    <w:p w14:paraId="1D7B1EE0" w14:textId="77777777" w:rsidR="007B0A17" w:rsidRPr="003C0AEF" w:rsidRDefault="007B0A17" w:rsidP="007B0A17">
      <w:pPr>
        <w:pStyle w:val="Naslov2"/>
        <w:rPr>
          <w:rFonts w:cs="Arial"/>
          <w:sz w:val="22"/>
          <w:szCs w:val="22"/>
        </w:rPr>
      </w:pPr>
      <w:bookmarkStart w:id="21" w:name="_Toc64131381"/>
      <w:r w:rsidRPr="003C0AEF">
        <w:rPr>
          <w:rFonts w:cs="Arial"/>
          <w:sz w:val="22"/>
          <w:szCs w:val="22"/>
        </w:rPr>
        <w:t>sudionici</w:t>
      </w:r>
      <w:bookmarkEnd w:id="21"/>
    </w:p>
    <w:p w14:paraId="06B06D22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2" w:name="_Toc64131382"/>
      <w:r w:rsidRPr="003C0AEF">
        <w:rPr>
          <w:rFonts w:cs="Arial"/>
          <w:sz w:val="22"/>
          <w:szCs w:val="22"/>
        </w:rPr>
        <w:t>Ljudski sudionici</w:t>
      </w:r>
      <w:bookmarkEnd w:id="22"/>
    </w:p>
    <w:p w14:paraId="49038802" w14:textId="2391E006" w:rsidR="00A75ED1" w:rsidRDefault="00D238FB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User</w:t>
      </w:r>
      <w:proofErr w:type="spellEnd"/>
    </w:p>
    <w:p w14:paraId="2785A14D" w14:textId="00E71316" w:rsidR="00A75ED1" w:rsidRDefault="00D238FB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Recruiter</w:t>
      </w:r>
      <w:proofErr w:type="spellEnd"/>
    </w:p>
    <w:p w14:paraId="4C89C204" w14:textId="58BACAC7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366195C1" w14:textId="19B67F91" w:rsidR="00A75ED1" w:rsidRDefault="00A75ED1" w:rsidP="00A75ED1">
      <w:pPr>
        <w:pStyle w:val="Odlomakpopisa"/>
        <w:numPr>
          <w:ilvl w:val="0"/>
          <w:numId w:val="34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lastRenderedPageBreak/>
        <w:t xml:space="preserve">Super </w:t>
      </w: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36FEB5B0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FB15EEF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3" w:name="_Toc64131383"/>
      <w:r w:rsidRPr="003C0AEF">
        <w:rPr>
          <w:rFonts w:cs="Arial"/>
          <w:sz w:val="22"/>
          <w:szCs w:val="22"/>
        </w:rPr>
        <w:t xml:space="preserve">Hardware </w:t>
      </w:r>
      <w:proofErr w:type="spellStart"/>
      <w:r w:rsidRPr="003C0AEF">
        <w:rPr>
          <w:rFonts w:cs="Arial"/>
          <w:sz w:val="22"/>
          <w:szCs w:val="22"/>
        </w:rPr>
        <w:t>Actors</w:t>
      </w:r>
      <w:bookmarkEnd w:id="23"/>
      <w:proofErr w:type="spellEnd"/>
    </w:p>
    <w:p w14:paraId="41A35375" w14:textId="77777777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proofErr w:type="spellStart"/>
      <w:r>
        <w:rPr>
          <w:rFonts w:ascii="Arial" w:hAnsi="Arial" w:cs="Arial"/>
          <w:szCs w:val="22"/>
        </w:rPr>
        <w:t>Admin</w:t>
      </w:r>
      <w:proofErr w:type="spellEnd"/>
      <w:r>
        <w:rPr>
          <w:rFonts w:ascii="Arial" w:hAnsi="Arial" w:cs="Arial"/>
          <w:szCs w:val="22"/>
        </w:rPr>
        <w:t xml:space="preserve"> </w:t>
      </w:r>
    </w:p>
    <w:p w14:paraId="31C5885F" w14:textId="77777777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Super </w:t>
      </w:r>
      <w:proofErr w:type="spellStart"/>
      <w:r>
        <w:rPr>
          <w:rFonts w:ascii="Arial" w:hAnsi="Arial" w:cs="Arial"/>
          <w:szCs w:val="22"/>
        </w:rPr>
        <w:t>admin</w:t>
      </w:r>
      <w:proofErr w:type="spellEnd"/>
    </w:p>
    <w:p w14:paraId="7FEB634E" w14:textId="5BA4B012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30D7AA69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4624C13E" w14:textId="77777777" w:rsidR="007B0A17" w:rsidRPr="003C0AEF" w:rsidRDefault="007B0A17" w:rsidP="007B0A17">
      <w:pPr>
        <w:pStyle w:val="Naslov3"/>
        <w:rPr>
          <w:rFonts w:cs="Arial"/>
          <w:sz w:val="22"/>
          <w:szCs w:val="22"/>
        </w:rPr>
      </w:pPr>
      <w:bookmarkStart w:id="24" w:name="_Toc64131384"/>
      <w:r w:rsidRPr="003C0AEF">
        <w:rPr>
          <w:rFonts w:cs="Arial"/>
          <w:sz w:val="22"/>
          <w:szCs w:val="22"/>
        </w:rPr>
        <w:t xml:space="preserve">Software System </w:t>
      </w:r>
      <w:proofErr w:type="spellStart"/>
      <w:r w:rsidRPr="003C0AEF">
        <w:rPr>
          <w:rFonts w:cs="Arial"/>
          <w:sz w:val="22"/>
          <w:szCs w:val="22"/>
        </w:rPr>
        <w:t>Actors</w:t>
      </w:r>
      <w:bookmarkEnd w:id="24"/>
      <w:proofErr w:type="spellEnd"/>
    </w:p>
    <w:p w14:paraId="37B0A952" w14:textId="089B362E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Voditelj projekta</w:t>
      </w:r>
    </w:p>
    <w:p w14:paraId="0F5C8569" w14:textId="63F6BF80" w:rsidR="00A75ED1" w:rsidRDefault="00A75ED1" w:rsidP="00A75ED1">
      <w:pPr>
        <w:pStyle w:val="Odlomakpopisa"/>
        <w:numPr>
          <w:ilvl w:val="0"/>
          <w:numId w:val="35"/>
        </w:num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Programeri</w:t>
      </w:r>
    </w:p>
    <w:p w14:paraId="7196D064" w14:textId="77777777" w:rsidR="007B0A17" w:rsidRPr="003C0AEF" w:rsidRDefault="007B0A17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7D3A478" w14:textId="0C9E2F72" w:rsidR="00234239" w:rsidRPr="00CE7A42" w:rsidRDefault="007B0A17" w:rsidP="00234239">
      <w:pPr>
        <w:pStyle w:val="Naslov2"/>
        <w:rPr>
          <w:rFonts w:cs="Arial"/>
          <w:sz w:val="22"/>
          <w:szCs w:val="22"/>
        </w:rPr>
      </w:pPr>
      <w:bookmarkStart w:id="25" w:name="_Toc64131385"/>
      <w:r w:rsidRPr="003C0AEF">
        <w:rPr>
          <w:rFonts w:cs="Arial"/>
          <w:sz w:val="22"/>
          <w:szCs w:val="22"/>
        </w:rPr>
        <w:t>Specifikacija USE Case dijagrama korištenja</w:t>
      </w:r>
      <w:bookmarkEnd w:id="25"/>
    </w:p>
    <w:p w14:paraId="3F1AD537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Svaki zahtjev treba da bude:</w:t>
      </w:r>
    </w:p>
    <w:p w14:paraId="6FE7D242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Jednoznačno označen (obično sa brojevima </w:t>
      </w:r>
      <w:proofErr w:type="spellStart"/>
      <w:r w:rsidRPr="003C0AEF">
        <w:rPr>
          <w:rFonts w:ascii="Arial" w:hAnsi="Arial" w:cs="Arial"/>
          <w:i/>
          <w:szCs w:val="22"/>
          <w:lang w:val="hr-HR"/>
        </w:rPr>
        <w:t>requirement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RQ-1.5 ili </w:t>
      </w:r>
      <w:r w:rsidRPr="003C0AEF">
        <w:rPr>
          <w:rFonts w:ascii="Arial" w:hAnsi="Arial" w:cs="Arial"/>
          <w:i/>
          <w:szCs w:val="22"/>
          <w:lang w:val="hr-HR"/>
        </w:rPr>
        <w:t>funkcionalni zahtjev</w:t>
      </w:r>
      <w:r w:rsidRPr="003C0AEF">
        <w:rPr>
          <w:rFonts w:ascii="Arial" w:hAnsi="Arial" w:cs="Arial"/>
          <w:szCs w:val="22"/>
          <w:lang w:val="hr-HR"/>
        </w:rPr>
        <w:t xml:space="preserve"> FZ-1.5 ili UC1 </w:t>
      </w:r>
      <w:proofErr w:type="spellStart"/>
      <w:r w:rsidRPr="003C0AEF">
        <w:rPr>
          <w:rFonts w:ascii="Arial" w:hAnsi="Arial" w:cs="Arial"/>
          <w:szCs w:val="22"/>
          <w:lang w:val="hr-HR"/>
        </w:rPr>
        <w:t>itd</w:t>
      </w:r>
      <w:proofErr w:type="spellEnd"/>
      <w:r w:rsidRPr="003C0AEF">
        <w:rPr>
          <w:rFonts w:ascii="Arial" w:hAnsi="Arial" w:cs="Arial"/>
          <w:szCs w:val="22"/>
          <w:lang w:val="hr-HR"/>
        </w:rPr>
        <w:t>)</w:t>
      </w:r>
    </w:p>
    <w:p w14:paraId="3D01925F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Ispravno defini</w:t>
      </w:r>
      <w:r w:rsidR="00E540C2">
        <w:rPr>
          <w:rFonts w:ascii="Arial" w:hAnsi="Arial" w:cs="Arial"/>
          <w:szCs w:val="22"/>
          <w:lang w:val="hr-HR"/>
        </w:rPr>
        <w:t>r</w:t>
      </w:r>
      <w:r w:rsidRPr="003C0AEF">
        <w:rPr>
          <w:rFonts w:ascii="Arial" w:hAnsi="Arial" w:cs="Arial"/>
          <w:szCs w:val="22"/>
          <w:lang w:val="hr-HR"/>
        </w:rPr>
        <w:t>an</w:t>
      </w:r>
    </w:p>
    <w:p w14:paraId="72DBABAD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Jednoznačan</w:t>
      </w:r>
    </w:p>
    <w:p w14:paraId="37382EAC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Kompletan</w:t>
      </w:r>
    </w:p>
    <w:p w14:paraId="7660C448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Konzistentan</w:t>
      </w:r>
    </w:p>
    <w:p w14:paraId="4C89427D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proofErr w:type="spellStart"/>
      <w:r w:rsidRPr="003C0AEF">
        <w:rPr>
          <w:rFonts w:ascii="Arial" w:hAnsi="Arial" w:cs="Arial"/>
          <w:szCs w:val="22"/>
          <w:lang w:val="hr-HR"/>
        </w:rPr>
        <w:t>Prioritiziran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(nivo prioriteta)</w:t>
      </w:r>
    </w:p>
    <w:p w14:paraId="4F2D0061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Provjerljiv (da može bit testiran)</w:t>
      </w:r>
    </w:p>
    <w:p w14:paraId="652A3D1E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Izmjenljiv</w:t>
      </w:r>
    </w:p>
    <w:p w14:paraId="66F94EA5" w14:textId="77777777" w:rsidR="00234239" w:rsidRPr="003C0AEF" w:rsidRDefault="00234239" w:rsidP="00B2530F">
      <w:pPr>
        <w:numPr>
          <w:ilvl w:val="0"/>
          <w:numId w:val="3"/>
        </w:numPr>
        <w:rPr>
          <w:rFonts w:ascii="Arial" w:hAnsi="Arial" w:cs="Arial"/>
          <w:szCs w:val="22"/>
          <w:lang w:val="hr-HR"/>
        </w:rPr>
      </w:pPr>
      <w:proofErr w:type="spellStart"/>
      <w:r w:rsidRPr="003C0AEF">
        <w:rPr>
          <w:rFonts w:ascii="Arial" w:hAnsi="Arial" w:cs="Arial"/>
          <w:szCs w:val="22"/>
          <w:lang w:val="hr-HR"/>
        </w:rPr>
        <w:t>Sljedljiv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</w:t>
      </w:r>
      <w:proofErr w:type="spellStart"/>
      <w:r w:rsidRPr="003C0AEF">
        <w:rPr>
          <w:rFonts w:ascii="Arial" w:hAnsi="Arial" w:cs="Arial"/>
          <w:i/>
          <w:szCs w:val="22"/>
          <w:lang w:val="hr-HR"/>
        </w:rPr>
        <w:t>traceable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- da se može pratiti kroz prethodne i buduće verzije dokumenata)</w:t>
      </w:r>
    </w:p>
    <w:p w14:paraId="470D78F3" w14:textId="2B8EDF57" w:rsidR="00234239" w:rsidRPr="003C0AEF" w:rsidRDefault="00234239" w:rsidP="00234239">
      <w:pPr>
        <w:pStyle w:val="Naslov2"/>
        <w:rPr>
          <w:rFonts w:cs="Arial"/>
          <w:sz w:val="22"/>
          <w:szCs w:val="22"/>
          <w:lang w:val="hr-HR"/>
        </w:rPr>
      </w:pPr>
      <w:bookmarkStart w:id="26" w:name="_Toc64131386"/>
      <w:r w:rsidRPr="003C0AEF">
        <w:rPr>
          <w:rFonts w:cs="Arial"/>
          <w:sz w:val="22"/>
          <w:szCs w:val="22"/>
          <w:lang w:val="hr-HR"/>
        </w:rPr>
        <w:t>Funkcionalni zahtjevi za  KORISNIKA</w:t>
      </w:r>
      <w:bookmarkEnd w:id="26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072C0D" w14:textId="77777777" w:rsidR="00234239" w:rsidRPr="003C0AEF" w:rsidRDefault="00234239" w:rsidP="00234239">
      <w:pPr>
        <w:jc w:val="center"/>
        <w:rPr>
          <w:rFonts w:ascii="Arial" w:hAnsi="Arial" w:cs="Arial"/>
          <w:szCs w:val="22"/>
          <w:lang w:val="hr-HR"/>
        </w:rPr>
      </w:pPr>
    </w:p>
    <w:p w14:paraId="48A21919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0E6AA104" w14:textId="77777777" w:rsidR="00BF7492" w:rsidRDefault="00D238FB" w:rsidP="00BF7492">
      <w:pPr>
        <w:keepNext/>
        <w:jc w:val="center"/>
      </w:pPr>
      <w:r>
        <w:rPr>
          <w:rFonts w:ascii="Arial" w:hAnsi="Arial" w:cs="Arial"/>
          <w:szCs w:val="22"/>
          <w:lang w:val="hr-HR"/>
        </w:rPr>
        <w:lastRenderedPageBreak/>
        <w:pict w14:anchorId="22B645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6pt;height:316.8pt">
            <v:imagedata r:id="rId16" o:title="uml use case korisnik"/>
          </v:shape>
        </w:pict>
      </w:r>
    </w:p>
    <w:p w14:paraId="6BD18F9B" w14:textId="349B695C" w:rsidR="00234239" w:rsidRPr="003C0AEF" w:rsidRDefault="00BF7492" w:rsidP="00BF7492">
      <w:pPr>
        <w:pStyle w:val="Opisslike"/>
        <w:rPr>
          <w:rFonts w:ascii="Arial" w:hAnsi="Arial" w:cs="Arial"/>
          <w:szCs w:val="22"/>
          <w:lang w:val="hr-HR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>
        <w:rPr>
          <w:noProof/>
        </w:rPr>
        <w:t xml:space="preserve">use case </w:t>
      </w:r>
      <w:r w:rsidR="00D238FB">
        <w:rPr>
          <w:noProof/>
        </w:rPr>
        <w:t>user</w:t>
      </w:r>
    </w:p>
    <w:p w14:paraId="6EA89FAE" w14:textId="65138EE5" w:rsidR="00234239" w:rsidRPr="003C0AEF" w:rsidRDefault="00234239" w:rsidP="00234239">
      <w:pPr>
        <w:jc w:val="center"/>
        <w:rPr>
          <w:rFonts w:ascii="Arial" w:hAnsi="Arial" w:cs="Arial"/>
          <w:i/>
          <w:szCs w:val="22"/>
          <w:lang w:val="hr-HR"/>
        </w:rPr>
      </w:pPr>
    </w:p>
    <w:p w14:paraId="02F3C98F" w14:textId="3EB108CE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37EDFFC6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7" w:name="_Toc64131387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7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E3A763C" w14:textId="77777777" w:rsidTr="00E540C2">
        <w:tc>
          <w:tcPr>
            <w:tcW w:w="1743" w:type="dxa"/>
          </w:tcPr>
          <w:p w14:paraId="1A8C4D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18F999B5" w14:textId="0932AC91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</w:t>
            </w:r>
          </w:p>
        </w:tc>
      </w:tr>
      <w:tr w:rsidR="00234239" w:rsidRPr="003C0AEF" w14:paraId="339D9165" w14:textId="77777777" w:rsidTr="00E540C2">
        <w:tc>
          <w:tcPr>
            <w:tcW w:w="1743" w:type="dxa"/>
          </w:tcPr>
          <w:p w14:paraId="0706C6F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4BD46E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1E7EC85A" w14:textId="77777777" w:rsidTr="00E540C2">
        <w:tc>
          <w:tcPr>
            <w:tcW w:w="1743" w:type="dxa"/>
          </w:tcPr>
          <w:p w14:paraId="5883944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2E79905E" w14:textId="72D9F920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38865E5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238601F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E660EFB" w14:textId="77777777" w:rsidTr="00E540C2">
        <w:tc>
          <w:tcPr>
            <w:tcW w:w="1743" w:type="dxa"/>
          </w:tcPr>
          <w:p w14:paraId="0FF8A7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DC9BB78" w14:textId="45AAB765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06A7AD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F3CABC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2DE9D90" w14:textId="77777777" w:rsidTr="00E540C2">
        <w:tc>
          <w:tcPr>
            <w:tcW w:w="2520" w:type="dxa"/>
            <w:gridSpan w:val="2"/>
          </w:tcPr>
          <w:p w14:paraId="289968A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D82A69C" w14:textId="61F5E010" w:rsidR="00234239" w:rsidRPr="003C0AEF" w:rsidRDefault="00D238FB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r w:rsidR="000F673D">
              <w:rPr>
                <w:rFonts w:ascii="Arial" w:hAnsi="Arial" w:cs="Arial"/>
                <w:szCs w:val="22"/>
                <w:lang w:val="hr-HR"/>
              </w:rPr>
              <w:t>;Admin;Superadmin</w:t>
            </w:r>
            <w:proofErr w:type="spellEnd"/>
          </w:p>
        </w:tc>
      </w:tr>
      <w:tr w:rsidR="00234239" w:rsidRPr="003C0AEF" w14:paraId="6F702A8F" w14:textId="77777777" w:rsidTr="00E540C2">
        <w:tc>
          <w:tcPr>
            <w:tcW w:w="2520" w:type="dxa"/>
            <w:gridSpan w:val="2"/>
          </w:tcPr>
          <w:p w14:paraId="6C7F3E71" w14:textId="0AFF97B1" w:rsidR="00234239" w:rsidRPr="003C0AEF" w:rsidRDefault="000F673D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>
              <w:rPr>
                <w:rFonts w:ascii="Arial" w:hAnsi="Arial" w:cs="Arial"/>
                <w:i/>
                <w:szCs w:val="22"/>
                <w:lang w:val="hr-HR"/>
              </w:rPr>
              <w:t>&lt;</w:t>
            </w:r>
            <w:proofErr w:type="spellStart"/>
            <w:r w:rsidR="00234239"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="00234239"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9B659D2" w14:textId="086D002A" w:rsidR="00234239" w:rsidRPr="003C0AEF" w:rsidRDefault="00234239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Prijavom na sustav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0F673D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Recruiter</w:t>
            </w:r>
            <w:r w:rsidR="000F673D">
              <w:rPr>
                <w:rFonts w:ascii="Arial" w:hAnsi="Arial" w:cs="Arial"/>
                <w:szCs w:val="22"/>
                <w:lang w:val="hr-HR"/>
              </w:rPr>
              <w:t>;Admin;Superadmin</w:t>
            </w:r>
            <w:proofErr w:type="spellEnd"/>
            <w:r w:rsidR="000F673D"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pristupaju svojim korisničkim računima i svim mogućnostima vezanim za njega</w:t>
            </w:r>
          </w:p>
        </w:tc>
      </w:tr>
      <w:tr w:rsidR="00234239" w:rsidRPr="003C0AEF" w14:paraId="609A3438" w14:textId="77777777" w:rsidTr="00E540C2">
        <w:tc>
          <w:tcPr>
            <w:tcW w:w="2520" w:type="dxa"/>
            <w:gridSpan w:val="2"/>
          </w:tcPr>
          <w:p w14:paraId="2644B0E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9CD86F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6F4D5AEB" w14:textId="77777777" w:rsidTr="00E540C2">
        <w:tc>
          <w:tcPr>
            <w:tcW w:w="2520" w:type="dxa"/>
            <w:gridSpan w:val="2"/>
          </w:tcPr>
          <w:p w14:paraId="07C0316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09FFBA7" w14:textId="01D0492F" w:rsidR="00234239" w:rsidRPr="003C0AEF" w:rsidRDefault="00D238FB" w:rsidP="000F673D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Pr="003C0AEF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mora biti registriran u sustav</w:t>
            </w:r>
          </w:p>
        </w:tc>
      </w:tr>
      <w:tr w:rsidR="00234239" w:rsidRPr="003C0AEF" w14:paraId="15532067" w14:textId="77777777" w:rsidTr="00E540C2">
        <w:tc>
          <w:tcPr>
            <w:tcW w:w="2520" w:type="dxa"/>
            <w:gridSpan w:val="2"/>
          </w:tcPr>
          <w:p w14:paraId="6E5C3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D857A5A" w14:textId="5003E726" w:rsidR="00234239" w:rsidRPr="003C0AEF" w:rsidRDefault="00D238FB" w:rsidP="000F673D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hr-HR"/>
              </w:rPr>
              <w:t>: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je prijavljen u sustav</w:t>
            </w:r>
          </w:p>
        </w:tc>
      </w:tr>
      <w:tr w:rsidR="00234239" w:rsidRPr="003C0AEF" w14:paraId="4A9D51E6" w14:textId="77777777" w:rsidTr="00E540C2">
        <w:tc>
          <w:tcPr>
            <w:tcW w:w="2520" w:type="dxa"/>
            <w:gridSpan w:val="2"/>
          </w:tcPr>
          <w:p w14:paraId="79F2314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  <w:vAlign w:val="center"/>
          </w:tcPr>
          <w:p w14:paraId="73D171E2" w14:textId="44BDFE6D" w:rsidR="00234239" w:rsidRPr="003C0AEF" w:rsidRDefault="00D238FB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eastAsia="Calibri" w:hAnsi="Arial" w:cs="Arial"/>
                <w:szCs w:val="22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0070957" w14:textId="77777777" w:rsidR="00234239" w:rsidRPr="003C0AEF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247CD1A6" w14:textId="77777777" w:rsidR="00234239" w:rsidRPr="003C0AEF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Nakon unosa potrebnih podataka, korisnik treba potvrditi unos</w:t>
            </w:r>
          </w:p>
        </w:tc>
      </w:tr>
      <w:tr w:rsidR="00234239" w:rsidRPr="003C0AEF" w14:paraId="255343F0" w14:textId="77777777" w:rsidTr="00E540C2">
        <w:tc>
          <w:tcPr>
            <w:tcW w:w="2520" w:type="dxa"/>
            <w:gridSpan w:val="2"/>
          </w:tcPr>
          <w:p w14:paraId="2546254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A077CF" w14:textId="73DCB1C5" w:rsidR="00234239" w:rsidRPr="003C0AEF" w:rsidRDefault="00D238FB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;Administrator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unio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točnu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kombinaciju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email-a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i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lozinke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tijek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se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nastavlja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u 2. </w:t>
            </w:r>
            <w:proofErr w:type="spellStart"/>
            <w:proofErr w:type="gram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točki</w:t>
            </w:r>
            <w:proofErr w:type="spellEnd"/>
            <w:proofErr w:type="gramEnd"/>
            <w:r w:rsidR="00234239" w:rsidRPr="003C0AEF">
              <w:rPr>
                <w:rFonts w:ascii="Arial" w:hAnsi="Arial" w:cs="Arial"/>
                <w:szCs w:val="22"/>
                <w:lang w:val="en-US"/>
              </w:rPr>
              <w:t>.</w:t>
            </w:r>
          </w:p>
          <w:p w14:paraId="2DD50426" w14:textId="7508A36D" w:rsidR="00234239" w:rsidRPr="003C0AEF" w:rsidRDefault="00D238FB" w:rsidP="000F673D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registriran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u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sustav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nije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moguće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izvršiti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prijavu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–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tijek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 xml:space="preserve"> se </w:t>
            </w:r>
            <w:proofErr w:type="spellStart"/>
            <w:r w:rsidR="00234239" w:rsidRPr="003C0AEF">
              <w:rPr>
                <w:rFonts w:ascii="Arial" w:hAnsi="Arial" w:cs="Arial"/>
                <w:szCs w:val="22"/>
                <w:lang w:val="en-US"/>
              </w:rPr>
              <w:t>završava</w:t>
            </w:r>
            <w:proofErr w:type="spellEnd"/>
            <w:r w:rsidR="00234239" w:rsidRPr="003C0AEF">
              <w:rPr>
                <w:rFonts w:ascii="Arial" w:hAnsi="Arial" w:cs="Arial"/>
                <w:szCs w:val="22"/>
                <w:lang w:val="en-US"/>
              </w:rPr>
              <w:t>.</w:t>
            </w:r>
          </w:p>
        </w:tc>
      </w:tr>
      <w:tr w:rsidR="00234239" w:rsidRPr="003C0AEF" w14:paraId="1B79A60B" w14:textId="77777777" w:rsidTr="00E540C2">
        <w:tc>
          <w:tcPr>
            <w:tcW w:w="2520" w:type="dxa"/>
            <w:gridSpan w:val="2"/>
          </w:tcPr>
          <w:p w14:paraId="0C3224C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B08B5D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C4BEA0D" w14:textId="77777777" w:rsidTr="00E540C2">
        <w:tc>
          <w:tcPr>
            <w:tcW w:w="2520" w:type="dxa"/>
            <w:gridSpan w:val="2"/>
          </w:tcPr>
          <w:p w14:paraId="11B7AC2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6DEB4A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A7C1A86" w14:textId="77777777" w:rsidTr="00E540C2">
        <w:tc>
          <w:tcPr>
            <w:tcW w:w="2520" w:type="dxa"/>
            <w:gridSpan w:val="2"/>
          </w:tcPr>
          <w:p w14:paraId="6A31F1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AD9C6F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83729EA" w14:textId="77777777" w:rsidTr="00E540C2">
        <w:tc>
          <w:tcPr>
            <w:tcW w:w="2520" w:type="dxa"/>
            <w:gridSpan w:val="2"/>
          </w:tcPr>
          <w:p w14:paraId="446EC23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4B1F511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5B56733" w14:textId="77777777" w:rsidTr="00E540C2">
        <w:tc>
          <w:tcPr>
            <w:tcW w:w="2520" w:type="dxa"/>
            <w:gridSpan w:val="2"/>
          </w:tcPr>
          <w:p w14:paraId="69B99C3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5F9C3DC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B7009E2" w14:textId="77777777" w:rsidTr="00E540C2">
        <w:tc>
          <w:tcPr>
            <w:tcW w:w="2520" w:type="dxa"/>
            <w:gridSpan w:val="2"/>
          </w:tcPr>
          <w:p w14:paraId="75A70A4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023141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8AD7553" w14:textId="77777777" w:rsidTr="00E540C2">
        <w:tc>
          <w:tcPr>
            <w:tcW w:w="2520" w:type="dxa"/>
            <w:gridSpan w:val="2"/>
          </w:tcPr>
          <w:p w14:paraId="1C0271B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F3B140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B39A340" w14:textId="77777777" w:rsidTr="00E540C2">
        <w:tc>
          <w:tcPr>
            <w:tcW w:w="2520" w:type="dxa"/>
            <w:gridSpan w:val="2"/>
          </w:tcPr>
          <w:p w14:paraId="556308F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562C75D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7D63D4F" w14:textId="77777777" w:rsidTr="00E540C2">
        <w:tc>
          <w:tcPr>
            <w:tcW w:w="2520" w:type="dxa"/>
            <w:gridSpan w:val="2"/>
          </w:tcPr>
          <w:p w14:paraId="6CD1810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664355A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2A71F34" w14:textId="77777777" w:rsidTr="00E540C2">
        <w:tc>
          <w:tcPr>
            <w:tcW w:w="2520" w:type="dxa"/>
            <w:gridSpan w:val="2"/>
          </w:tcPr>
          <w:p w14:paraId="01D3DA7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Notes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and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Issues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A96511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DF4E37C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555E78D6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22718A9D" w14:textId="77777777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Aplikacija smije dozvoliti više </w:t>
      </w:r>
      <w:proofErr w:type="spellStart"/>
      <w:r w:rsidRPr="003C0AEF">
        <w:rPr>
          <w:rFonts w:ascii="Arial" w:hAnsi="Arial" w:cs="Arial"/>
          <w:szCs w:val="22"/>
          <w:lang w:val="hr-HR"/>
        </w:rPr>
        <w:t>logiranih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korisnika na istom računaru, izuzev administratora.</w:t>
      </w:r>
    </w:p>
    <w:p w14:paraId="77D59767" w14:textId="734E82C2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Forma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Pr="003C0AEF">
        <w:rPr>
          <w:rFonts w:ascii="Arial" w:hAnsi="Arial" w:cs="Arial"/>
          <w:szCs w:val="22"/>
          <w:lang w:val="hr-HR"/>
        </w:rPr>
        <w:t xml:space="preserve"> potrebno je unijeti „</w:t>
      </w:r>
      <w:r w:rsidR="000F673D">
        <w:rPr>
          <w:rFonts w:ascii="Arial" w:hAnsi="Arial" w:cs="Arial"/>
          <w:szCs w:val="22"/>
          <w:lang w:val="hr-HR"/>
        </w:rPr>
        <w:t>email</w:t>
      </w:r>
      <w:r w:rsidRPr="003C0AEF">
        <w:rPr>
          <w:rFonts w:ascii="Arial" w:hAnsi="Arial" w:cs="Arial"/>
          <w:szCs w:val="22"/>
          <w:lang w:val="hr-HR"/>
        </w:rPr>
        <w:t>“ i „password“.</w:t>
      </w:r>
    </w:p>
    <w:p w14:paraId="4E9F0E81" w14:textId="6A74EEFA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registriranom običnom korisniku nakon </w:t>
      </w:r>
      <w:proofErr w:type="spellStart"/>
      <w:r w:rsidRPr="003C0AEF">
        <w:rPr>
          <w:rFonts w:ascii="Arial" w:hAnsi="Arial" w:cs="Arial"/>
          <w:szCs w:val="22"/>
          <w:lang w:val="hr-HR"/>
        </w:rPr>
        <w:t>logiranja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otvara se </w:t>
      </w:r>
      <w:r w:rsidR="000F673D">
        <w:rPr>
          <w:rFonts w:ascii="Arial" w:hAnsi="Arial" w:cs="Arial"/>
          <w:szCs w:val="22"/>
          <w:lang w:val="hr-HR"/>
        </w:rPr>
        <w:t>pregled poslova</w:t>
      </w:r>
    </w:p>
    <w:p w14:paraId="34990BEE" w14:textId="77777777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novom korisniku koji do sada nije koristio aplikaciju potrebno je omogućiti njegovu registraciju.</w:t>
      </w:r>
    </w:p>
    <w:p w14:paraId="1AC601D3" w14:textId="77777777" w:rsidR="00234239" w:rsidRPr="003C0AEF" w:rsidRDefault="00234239" w:rsidP="00234239">
      <w:pPr>
        <w:pStyle w:val="Naslov3"/>
        <w:rPr>
          <w:rFonts w:cs="Arial"/>
          <w:sz w:val="22"/>
          <w:szCs w:val="22"/>
          <w:lang w:val="hr-HR"/>
        </w:rPr>
      </w:pPr>
      <w:bookmarkStart w:id="28" w:name="_Toc64131388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proofErr w:type="spellStart"/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8"/>
      <w:proofErr w:type="spellEnd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5C3D1459" w14:textId="77777777" w:rsidTr="00E540C2">
        <w:tc>
          <w:tcPr>
            <w:tcW w:w="1743" w:type="dxa"/>
          </w:tcPr>
          <w:p w14:paraId="1E77404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08248E91" w14:textId="75E80CF8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310062E2" w14:textId="77777777" w:rsidTr="00E540C2">
        <w:tc>
          <w:tcPr>
            <w:tcW w:w="1743" w:type="dxa"/>
          </w:tcPr>
          <w:p w14:paraId="37C9F73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2AD815F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2C703F0E" w14:textId="77777777" w:rsidTr="00E540C2">
        <w:tc>
          <w:tcPr>
            <w:tcW w:w="1743" w:type="dxa"/>
          </w:tcPr>
          <w:p w14:paraId="1EA416D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04060BC" w14:textId="4541F2E0" w:rsidR="00234239" w:rsidRPr="003C0AEF" w:rsidRDefault="000F673D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35562A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4FB30F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E2B17A5" w14:textId="77777777" w:rsidTr="00E540C2">
        <w:tc>
          <w:tcPr>
            <w:tcW w:w="1743" w:type="dxa"/>
          </w:tcPr>
          <w:p w14:paraId="3BDEEB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AC5B0EB" w14:textId="341DBBF4" w:rsidR="00234239" w:rsidRPr="003C0AEF" w:rsidRDefault="00E85609" w:rsidP="00E8560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.1.</w:t>
            </w:r>
            <w:r>
              <w:rPr>
                <w:rFonts w:ascii="Arial" w:hAnsi="Arial" w:cs="Arial"/>
                <w:szCs w:val="22"/>
                <w:lang w:val="hr-HR"/>
              </w:rPr>
              <w:t>2021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0AE7C66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1DA6542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426CD2E" w14:textId="77777777" w:rsidTr="00E540C2">
        <w:tc>
          <w:tcPr>
            <w:tcW w:w="2520" w:type="dxa"/>
            <w:gridSpan w:val="2"/>
          </w:tcPr>
          <w:p w14:paraId="0CCAFB7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D0D31B2" w14:textId="17588C26" w:rsidR="00234239" w:rsidRPr="003C0AEF" w:rsidRDefault="00D238FB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User;Recruiter</w:t>
            </w:r>
            <w:proofErr w:type="spellEnd"/>
          </w:p>
        </w:tc>
      </w:tr>
      <w:tr w:rsidR="00234239" w:rsidRPr="003C0AEF" w14:paraId="62EE91DA" w14:textId="77777777" w:rsidTr="00E540C2">
        <w:tc>
          <w:tcPr>
            <w:tcW w:w="2520" w:type="dxa"/>
            <w:gridSpan w:val="2"/>
          </w:tcPr>
          <w:p w14:paraId="04CE371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2BC3BC" w14:textId="5446021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 prvom pristupanju sustavu, korisnik se mora registrirati kako bi mu se omogućio pristup sustavu</w:t>
            </w:r>
            <w:r w:rsidR="00D238FB">
              <w:rPr>
                <w:rFonts w:ascii="Arial" w:hAnsi="Arial" w:cs="Arial"/>
                <w:szCs w:val="22"/>
                <w:lang w:val="hr-HR"/>
              </w:rPr>
              <w:t xml:space="preserve">,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ne odabire opciju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is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, a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lastRenderedPageBreak/>
              <w:t>recruiter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odabere tu opciju da bi imao mogućnosti poslodavca</w:t>
            </w:r>
          </w:p>
        </w:tc>
      </w:tr>
      <w:tr w:rsidR="00234239" w:rsidRPr="003C0AEF" w14:paraId="19717142" w14:textId="77777777" w:rsidTr="00E540C2">
        <w:tc>
          <w:tcPr>
            <w:tcW w:w="2520" w:type="dxa"/>
            <w:gridSpan w:val="2"/>
          </w:tcPr>
          <w:p w14:paraId="34EEE7C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2E2517B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614D6B0A" w14:textId="77777777" w:rsidTr="00E540C2">
        <w:tc>
          <w:tcPr>
            <w:tcW w:w="2520" w:type="dxa"/>
            <w:gridSpan w:val="2"/>
          </w:tcPr>
          <w:p w14:paraId="75C55B6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041E39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19C8E7" w14:textId="77777777" w:rsidTr="00E540C2">
        <w:tc>
          <w:tcPr>
            <w:tcW w:w="2520" w:type="dxa"/>
            <w:gridSpan w:val="2"/>
          </w:tcPr>
          <w:p w14:paraId="0C70AE0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DF65B4" w14:textId="77777777" w:rsidR="00234239" w:rsidRPr="003C0AEF" w:rsidRDefault="00234239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Registriran je novi korisnik u sustav</w:t>
            </w:r>
          </w:p>
        </w:tc>
      </w:tr>
      <w:tr w:rsidR="00234239" w:rsidRPr="003C0AEF" w14:paraId="0095A9C2" w14:textId="77777777" w:rsidTr="00E540C2">
        <w:tc>
          <w:tcPr>
            <w:tcW w:w="2520" w:type="dxa"/>
            <w:gridSpan w:val="2"/>
          </w:tcPr>
          <w:p w14:paraId="48D47A9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79F93C6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3E34F939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0DABDABC" w14:textId="06CEB51E" w:rsidR="00234239" w:rsidRPr="00C958CD" w:rsidRDefault="00234239" w:rsidP="00C958CD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03CA40FF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2315108" w14:textId="77777777" w:rsidR="00234239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4306FDDD" w14:textId="5B196BF1" w:rsidR="00C958CD" w:rsidRPr="003C0AEF" w:rsidRDefault="00C958CD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Potvrda lozinke</w:t>
            </w:r>
          </w:p>
          <w:p w14:paraId="1E88C0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3FA4153F" w14:textId="77777777" w:rsidTr="00E540C2">
        <w:tc>
          <w:tcPr>
            <w:tcW w:w="2520" w:type="dxa"/>
            <w:gridSpan w:val="2"/>
          </w:tcPr>
          <w:p w14:paraId="666669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2709EB8" w14:textId="77777777" w:rsidR="00234239" w:rsidRPr="003C0AEF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3F9A2927" w14:textId="77777777" w:rsidR="00234239" w:rsidRPr="003C0AEF" w:rsidRDefault="00234239" w:rsidP="00B2530F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je već registriran u sustav, ponovna registracija s istim podatcima nije moguća, tijek se zaustavlja</w:t>
            </w:r>
          </w:p>
        </w:tc>
      </w:tr>
      <w:tr w:rsidR="00234239" w:rsidRPr="003C0AEF" w14:paraId="201A88B9" w14:textId="77777777" w:rsidTr="00E540C2">
        <w:tc>
          <w:tcPr>
            <w:tcW w:w="2520" w:type="dxa"/>
            <w:gridSpan w:val="2"/>
          </w:tcPr>
          <w:p w14:paraId="376B9EC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22B00AE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B042E96" w14:textId="77777777" w:rsidTr="00E540C2">
        <w:tc>
          <w:tcPr>
            <w:tcW w:w="2520" w:type="dxa"/>
            <w:gridSpan w:val="2"/>
          </w:tcPr>
          <w:p w14:paraId="3A57B12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C6D79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ACB2C10" w14:textId="77777777" w:rsidTr="00E540C2">
        <w:tc>
          <w:tcPr>
            <w:tcW w:w="2520" w:type="dxa"/>
            <w:gridSpan w:val="2"/>
          </w:tcPr>
          <w:p w14:paraId="4D8B55F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E1831B3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6530E91" w14:textId="77777777" w:rsidTr="00E540C2">
        <w:tc>
          <w:tcPr>
            <w:tcW w:w="2520" w:type="dxa"/>
            <w:gridSpan w:val="2"/>
          </w:tcPr>
          <w:p w14:paraId="1D356E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54E11D2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90F7436" w14:textId="77777777" w:rsidTr="00E540C2">
        <w:tc>
          <w:tcPr>
            <w:tcW w:w="2520" w:type="dxa"/>
            <w:gridSpan w:val="2"/>
          </w:tcPr>
          <w:p w14:paraId="57F634B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126E5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794A5E5" w14:textId="77777777" w:rsidTr="00E540C2">
        <w:tc>
          <w:tcPr>
            <w:tcW w:w="2520" w:type="dxa"/>
            <w:gridSpan w:val="2"/>
          </w:tcPr>
          <w:p w14:paraId="1447B20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DE403A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8D5E492" w14:textId="77777777" w:rsidTr="00E540C2">
        <w:tc>
          <w:tcPr>
            <w:tcW w:w="2520" w:type="dxa"/>
            <w:gridSpan w:val="2"/>
          </w:tcPr>
          <w:p w14:paraId="2EB1FAF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2431CDC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916AFE9" w14:textId="77777777" w:rsidTr="00E540C2">
        <w:tc>
          <w:tcPr>
            <w:tcW w:w="2520" w:type="dxa"/>
            <w:gridSpan w:val="2"/>
          </w:tcPr>
          <w:p w14:paraId="4878AFF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9E398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6C8CF0" w14:textId="77777777" w:rsidTr="00E540C2">
        <w:tc>
          <w:tcPr>
            <w:tcW w:w="2520" w:type="dxa"/>
            <w:gridSpan w:val="2"/>
          </w:tcPr>
          <w:p w14:paraId="5A24B6A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16287F2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0D5C08C" w14:textId="77777777" w:rsidTr="00E540C2">
        <w:tc>
          <w:tcPr>
            <w:tcW w:w="2520" w:type="dxa"/>
            <w:gridSpan w:val="2"/>
          </w:tcPr>
          <w:p w14:paraId="7E806FC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Notes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and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Issues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BE93A6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84BA73E" w14:textId="77777777" w:rsidR="00234239" w:rsidRPr="003C0AEF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924D48F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</w:t>
      </w:r>
      <w:proofErr w:type="spellStart"/>
      <w:r w:rsidRPr="003C0AEF">
        <w:rPr>
          <w:rFonts w:ascii="Arial" w:hAnsi="Arial" w:cs="Arial"/>
          <w:szCs w:val="22"/>
          <w:lang w:val="hr-HR"/>
        </w:rPr>
        <w:t>Registration</w:t>
      </w:r>
      <w:proofErr w:type="spellEnd"/>
    </w:p>
    <w:p w14:paraId="74459F3B" w14:textId="77777777" w:rsidR="00234239" w:rsidRPr="003C0AEF" w:rsidRDefault="00234239" w:rsidP="00234239">
      <w:pPr>
        <w:pStyle w:val="FZ2"/>
        <w:rPr>
          <w:rFonts w:ascii="Arial" w:hAnsi="Arial" w:cs="Arial"/>
          <w:color w:val="FF0000"/>
          <w:szCs w:val="22"/>
          <w:lang w:val="hr-HR"/>
        </w:rPr>
      </w:pPr>
      <w:r w:rsidRPr="003C0AEF">
        <w:rPr>
          <w:rFonts w:ascii="Arial" w:hAnsi="Arial" w:cs="Arial"/>
          <w:color w:val="FF0000"/>
          <w:szCs w:val="22"/>
          <w:lang w:val="hr-HR"/>
        </w:rPr>
        <w:t>Za registracija je potrebno unijeti slijedeće informacije :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234239" w:rsidRPr="003C0AEF" w14:paraId="0CADEF29" w14:textId="77777777" w:rsidTr="00E540C2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68E30753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4B1C394B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AB7B52F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6A2B4EB8" w14:textId="77777777" w:rsidR="00234239" w:rsidRPr="003C0AEF" w:rsidRDefault="00234239" w:rsidP="00E540C2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234239" w:rsidRPr="003C0AEF" w14:paraId="32C41626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960F289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7A957D9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47FDAB4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3F2EB" w14:textId="77777777" w:rsidR="00234239" w:rsidRPr="003C0AEF" w:rsidRDefault="00234239" w:rsidP="00E540C2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234239" w:rsidRPr="003C0AEF" w14:paraId="0508C6D8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F2F046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2F3C51E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4E1ADAD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34F5C7" w14:textId="77777777" w:rsidR="00234239" w:rsidRPr="003C0AEF" w:rsidRDefault="00234239" w:rsidP="00E540C2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234239" w:rsidRPr="003C0AEF" w14:paraId="44A1B17F" w14:textId="77777777" w:rsidTr="00E540C2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D89EA4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2A82CAF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134119F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020A7" w14:textId="77777777" w:rsidR="00234239" w:rsidRPr="003C0AEF" w:rsidRDefault="00234239" w:rsidP="00E540C2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03EFCA41" w14:textId="77777777"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0237ADC2" w14:textId="6CE0B3D8" w:rsidR="007B0A17" w:rsidRPr="003C0AEF" w:rsidRDefault="000F507A" w:rsidP="00234239">
      <w:pPr>
        <w:pStyle w:val="Naslov3"/>
        <w:rPr>
          <w:rFonts w:cs="Arial"/>
          <w:sz w:val="22"/>
          <w:szCs w:val="22"/>
        </w:rPr>
      </w:pPr>
      <w:bookmarkStart w:id="29" w:name="_Toc64131389"/>
      <w:r>
        <w:rPr>
          <w:rFonts w:cs="Arial"/>
          <w:sz w:val="22"/>
          <w:szCs w:val="22"/>
        </w:rPr>
        <w:lastRenderedPageBreak/>
        <w:t>Pregled poslova/prijava na posao</w:t>
      </w:r>
      <w:bookmarkEnd w:id="29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C958CD" w:rsidRPr="003C0AEF" w14:paraId="6365E849" w14:textId="77777777" w:rsidTr="007F497B">
        <w:tc>
          <w:tcPr>
            <w:tcW w:w="1743" w:type="dxa"/>
          </w:tcPr>
          <w:p w14:paraId="5B05534D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6598590" w14:textId="50CAFAA9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C958CD" w:rsidRPr="003C0AEF" w14:paraId="384D6EAE" w14:textId="77777777" w:rsidTr="007F497B">
        <w:tc>
          <w:tcPr>
            <w:tcW w:w="1743" w:type="dxa"/>
          </w:tcPr>
          <w:p w14:paraId="578D25D7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CF18378" w14:textId="7EB9EC72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poslova/prijava na posao</w:t>
            </w:r>
          </w:p>
        </w:tc>
      </w:tr>
      <w:tr w:rsidR="00C958CD" w:rsidRPr="003C0AEF" w14:paraId="3718B2F6" w14:textId="77777777" w:rsidTr="007F497B">
        <w:tc>
          <w:tcPr>
            <w:tcW w:w="1743" w:type="dxa"/>
          </w:tcPr>
          <w:p w14:paraId="0D9BEC1F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1BE0BBF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2D577D9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3263BB64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53E8F8C" w14:textId="77777777" w:rsidTr="007F497B">
        <w:tc>
          <w:tcPr>
            <w:tcW w:w="1743" w:type="dxa"/>
          </w:tcPr>
          <w:p w14:paraId="499653B8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27169735" w14:textId="7C24E677" w:rsidR="00C958CD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="00C958CD"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28B38C2B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B152524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1BBFEB99" w14:textId="77777777" w:rsidTr="007F497B">
        <w:tc>
          <w:tcPr>
            <w:tcW w:w="2520" w:type="dxa"/>
            <w:gridSpan w:val="2"/>
          </w:tcPr>
          <w:p w14:paraId="0C15D3EA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C6F7A9F" w14:textId="70FECCE1" w:rsidR="00C958CD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</w:p>
        </w:tc>
      </w:tr>
      <w:tr w:rsidR="00C958CD" w:rsidRPr="003C0AEF" w14:paraId="53F3E378" w14:textId="77777777" w:rsidTr="007F497B">
        <w:tc>
          <w:tcPr>
            <w:tcW w:w="2520" w:type="dxa"/>
            <w:gridSpan w:val="2"/>
          </w:tcPr>
          <w:p w14:paraId="2CBE0B2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1BE7DFC" w14:textId="1A5F6D9B" w:rsidR="00C958CD" w:rsidRPr="003C0AEF" w:rsidRDefault="000F507A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Nakon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logiranja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na sustav korisnik može pregledati dostupne poslove, te se prijaviti na željeni posao</w:t>
            </w:r>
          </w:p>
        </w:tc>
      </w:tr>
      <w:tr w:rsidR="00C958CD" w:rsidRPr="003C0AEF" w14:paraId="059DB50C" w14:textId="77777777" w:rsidTr="007F497B">
        <w:tc>
          <w:tcPr>
            <w:tcW w:w="2520" w:type="dxa"/>
            <w:gridSpan w:val="2"/>
          </w:tcPr>
          <w:p w14:paraId="4E6A51E7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D4E68E" w14:textId="58A7F23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D814FF0" w14:textId="77777777" w:rsidTr="007F497B">
        <w:tc>
          <w:tcPr>
            <w:tcW w:w="2520" w:type="dxa"/>
            <w:gridSpan w:val="2"/>
          </w:tcPr>
          <w:p w14:paraId="0E375093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B1AC841" w14:textId="1D092174" w:rsidR="00C958CD" w:rsidRPr="00E85609" w:rsidRDefault="00D238FB" w:rsidP="00E85609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 w:rsidR="000F507A" w:rsidRPr="00E85609">
              <w:rPr>
                <w:rFonts w:ascii="Arial" w:hAnsi="Arial" w:cs="Arial"/>
                <w:szCs w:val="22"/>
                <w:lang w:val="hr-HR"/>
              </w:rPr>
              <w:t>Prijavljen</w:t>
            </w:r>
            <w:proofErr w:type="spellEnd"/>
            <w:r w:rsidR="000F507A" w:rsidRPr="00E85609">
              <w:rPr>
                <w:rFonts w:ascii="Arial" w:hAnsi="Arial" w:cs="Arial"/>
                <w:szCs w:val="22"/>
                <w:lang w:val="hr-HR"/>
              </w:rPr>
              <w:t xml:space="preserve"> na sustav</w:t>
            </w:r>
          </w:p>
        </w:tc>
      </w:tr>
      <w:tr w:rsidR="00C958CD" w:rsidRPr="003C0AEF" w14:paraId="53BD6F84" w14:textId="77777777" w:rsidTr="007F497B">
        <w:tc>
          <w:tcPr>
            <w:tcW w:w="2520" w:type="dxa"/>
            <w:gridSpan w:val="2"/>
          </w:tcPr>
          <w:p w14:paraId="74E47A6F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C39E2C4" w14:textId="4EA192C0" w:rsidR="00C958CD" w:rsidRPr="00E85609" w:rsidRDefault="00D238FB" w:rsidP="00E85609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r w:rsidR="00E85609">
              <w:rPr>
                <w:rFonts w:ascii="Arial" w:hAnsi="Arial" w:cs="Arial"/>
                <w:szCs w:val="22"/>
                <w:lang w:val="hr-HR"/>
              </w:rPr>
              <w:t>;Poslana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 xml:space="preserve"> prijava za posao</w:t>
            </w:r>
          </w:p>
        </w:tc>
      </w:tr>
      <w:tr w:rsidR="00C958CD" w:rsidRPr="003C0AEF" w14:paraId="1D8423B5" w14:textId="77777777" w:rsidTr="007F497B">
        <w:tc>
          <w:tcPr>
            <w:tcW w:w="2520" w:type="dxa"/>
            <w:gridSpan w:val="2"/>
          </w:tcPr>
          <w:p w14:paraId="256BED9A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3F4B11D" w14:textId="7A950CA3" w:rsidR="00C958CD" w:rsidRDefault="00C958CD" w:rsidP="00E85609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Korisnik </w:t>
            </w:r>
            <w:r w:rsidR="00E85609">
              <w:rPr>
                <w:rFonts w:ascii="Arial" w:hAnsi="Arial" w:cs="Arial"/>
                <w:szCs w:val="22"/>
                <w:lang w:val="hr-HR"/>
              </w:rPr>
              <w:t>se ulogira na sustav</w:t>
            </w:r>
          </w:p>
          <w:p w14:paraId="4312D45B" w14:textId="2048F4CC" w:rsidR="00E85609" w:rsidRPr="00E85609" w:rsidRDefault="00E85609" w:rsidP="00E85609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Prikazuje mu se lista svih poslova</w:t>
            </w:r>
          </w:p>
          <w:p w14:paraId="6D3B7854" w14:textId="245800C6" w:rsidR="00C958CD" w:rsidRPr="003C0AEF" w:rsidRDefault="00E85609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Ako korisnik pronađe posao koji želi odraditi, šalje prijavu</w:t>
            </w:r>
          </w:p>
        </w:tc>
      </w:tr>
      <w:tr w:rsidR="00C958CD" w:rsidRPr="003C0AEF" w14:paraId="0CB48F6B" w14:textId="77777777" w:rsidTr="007F497B">
        <w:tc>
          <w:tcPr>
            <w:tcW w:w="2520" w:type="dxa"/>
            <w:gridSpan w:val="2"/>
          </w:tcPr>
          <w:p w14:paraId="715A8D8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8350818" w14:textId="77777777" w:rsidR="00C958CD" w:rsidRDefault="00E85609" w:rsidP="00E85609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Nema dostupnih poslova, završava tijek,</w:t>
            </w:r>
          </w:p>
          <w:p w14:paraId="6B17D789" w14:textId="0682436A" w:rsidR="00E85609" w:rsidRPr="003C0AEF" w:rsidRDefault="00E85609" w:rsidP="00E85609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 pronađe posao koji želi odraditi, nastavlja tražiti dalje ili se završava tijek</w:t>
            </w:r>
          </w:p>
        </w:tc>
      </w:tr>
      <w:tr w:rsidR="00C958CD" w:rsidRPr="003C0AEF" w14:paraId="34010153" w14:textId="77777777" w:rsidTr="007F497B">
        <w:tc>
          <w:tcPr>
            <w:tcW w:w="2520" w:type="dxa"/>
            <w:gridSpan w:val="2"/>
          </w:tcPr>
          <w:p w14:paraId="05EEBE09" w14:textId="35846A25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2FD21A8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59E2E00F" w14:textId="77777777" w:rsidTr="007F497B">
        <w:tc>
          <w:tcPr>
            <w:tcW w:w="2520" w:type="dxa"/>
            <w:gridSpan w:val="2"/>
          </w:tcPr>
          <w:p w14:paraId="259C9815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38329AF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12B13C5" w14:textId="77777777" w:rsidTr="007F497B">
        <w:tc>
          <w:tcPr>
            <w:tcW w:w="2520" w:type="dxa"/>
            <w:gridSpan w:val="2"/>
          </w:tcPr>
          <w:p w14:paraId="6FBA9635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4216BA2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22933824" w14:textId="77777777" w:rsidTr="007F497B">
        <w:tc>
          <w:tcPr>
            <w:tcW w:w="2520" w:type="dxa"/>
            <w:gridSpan w:val="2"/>
          </w:tcPr>
          <w:p w14:paraId="1CA2585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1B22D6B2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2B5A8A9" w14:textId="77777777" w:rsidTr="007F497B">
        <w:tc>
          <w:tcPr>
            <w:tcW w:w="2520" w:type="dxa"/>
            <w:gridSpan w:val="2"/>
          </w:tcPr>
          <w:p w14:paraId="04DD8FE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E55333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42886F19" w14:textId="77777777" w:rsidTr="007F497B">
        <w:tc>
          <w:tcPr>
            <w:tcW w:w="2520" w:type="dxa"/>
            <w:gridSpan w:val="2"/>
          </w:tcPr>
          <w:p w14:paraId="3E145321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CC5FD05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7C9543F5" w14:textId="77777777" w:rsidTr="007F497B">
        <w:tc>
          <w:tcPr>
            <w:tcW w:w="2520" w:type="dxa"/>
            <w:gridSpan w:val="2"/>
          </w:tcPr>
          <w:p w14:paraId="071AFA76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073551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5A762214" w14:textId="77777777" w:rsidTr="007F497B">
        <w:tc>
          <w:tcPr>
            <w:tcW w:w="2520" w:type="dxa"/>
            <w:gridSpan w:val="2"/>
          </w:tcPr>
          <w:p w14:paraId="055CFE8D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5B9E141A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C958CD" w:rsidRPr="003C0AEF" w14:paraId="39BC175D" w14:textId="77777777" w:rsidTr="007F497B">
        <w:tc>
          <w:tcPr>
            <w:tcW w:w="2520" w:type="dxa"/>
            <w:gridSpan w:val="2"/>
          </w:tcPr>
          <w:p w14:paraId="0106440B" w14:textId="77777777" w:rsidR="00C958CD" w:rsidRPr="003C0AEF" w:rsidRDefault="00C958CD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686D0740" w14:textId="77777777" w:rsidR="00C958CD" w:rsidRPr="003C0AEF" w:rsidRDefault="00C958CD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DB577E7" w14:textId="7496DF66" w:rsidR="00234239" w:rsidRPr="003C0AEF" w:rsidRDefault="00234239" w:rsidP="007B0A17">
      <w:pPr>
        <w:tabs>
          <w:tab w:val="left" w:pos="1520"/>
        </w:tabs>
        <w:rPr>
          <w:rFonts w:ascii="Arial" w:hAnsi="Arial" w:cs="Arial"/>
          <w:szCs w:val="22"/>
        </w:rPr>
      </w:pPr>
    </w:p>
    <w:p w14:paraId="1EE6A8E6" w14:textId="6349A38B" w:rsidR="007B0A17" w:rsidRPr="003C0AEF" w:rsidRDefault="00E85609" w:rsidP="00234239">
      <w:pPr>
        <w:pStyle w:val="Naslov3"/>
        <w:rPr>
          <w:rFonts w:cs="Arial"/>
          <w:sz w:val="22"/>
          <w:szCs w:val="22"/>
        </w:rPr>
      </w:pPr>
      <w:bookmarkStart w:id="30" w:name="_Toc64131390"/>
      <w:r>
        <w:rPr>
          <w:rFonts w:cs="Arial"/>
          <w:sz w:val="22"/>
          <w:szCs w:val="22"/>
        </w:rPr>
        <w:t>Upravljanje profilom</w:t>
      </w:r>
      <w:bookmarkEnd w:id="30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E85609" w:rsidRPr="003C0AEF" w14:paraId="5F7CF21A" w14:textId="77777777" w:rsidTr="007F497B">
        <w:tc>
          <w:tcPr>
            <w:tcW w:w="1743" w:type="dxa"/>
          </w:tcPr>
          <w:p w14:paraId="45DAE8DE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A245926" w14:textId="63352084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E85609" w:rsidRPr="003C0AEF" w14:paraId="27928612" w14:textId="77777777" w:rsidTr="007F497B">
        <w:tc>
          <w:tcPr>
            <w:tcW w:w="1743" w:type="dxa"/>
          </w:tcPr>
          <w:p w14:paraId="5760AD7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32EC1FF3" w14:textId="6970D673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profilom</w:t>
            </w:r>
          </w:p>
        </w:tc>
      </w:tr>
      <w:tr w:rsidR="00E85609" w:rsidRPr="003C0AEF" w14:paraId="1A0F2AD5" w14:textId="77777777" w:rsidTr="007F497B">
        <w:tc>
          <w:tcPr>
            <w:tcW w:w="1743" w:type="dxa"/>
          </w:tcPr>
          <w:p w14:paraId="3B2E1D62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329FEF5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2D26EC5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945E92C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B28D25E" w14:textId="77777777" w:rsidTr="007F497B">
        <w:tc>
          <w:tcPr>
            <w:tcW w:w="1743" w:type="dxa"/>
          </w:tcPr>
          <w:p w14:paraId="52EAEBC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1964B05A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46CE2BD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6E75757B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04F3D08" w14:textId="77777777" w:rsidTr="007F497B">
        <w:tc>
          <w:tcPr>
            <w:tcW w:w="2520" w:type="dxa"/>
            <w:gridSpan w:val="2"/>
          </w:tcPr>
          <w:p w14:paraId="581B1C2A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314640E" w14:textId="6196C2C8" w:rsidR="00E85609" w:rsidRPr="003C0AEF" w:rsidRDefault="00D238FB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</w:p>
        </w:tc>
      </w:tr>
      <w:tr w:rsidR="00E85609" w:rsidRPr="003C0AEF" w14:paraId="05206B78" w14:textId="77777777" w:rsidTr="007F497B">
        <w:tc>
          <w:tcPr>
            <w:tcW w:w="2520" w:type="dxa"/>
            <w:gridSpan w:val="2"/>
          </w:tcPr>
          <w:p w14:paraId="5AE554D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AF49C64" w14:textId="08DC9E6E" w:rsidR="00E85609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može pristupiti svom profilu, te isti uređivati ili samo pregledati.</w:t>
            </w:r>
          </w:p>
        </w:tc>
      </w:tr>
      <w:tr w:rsidR="00E85609" w:rsidRPr="003C0AEF" w14:paraId="3B9F7101" w14:textId="77777777" w:rsidTr="007F497B">
        <w:tc>
          <w:tcPr>
            <w:tcW w:w="2520" w:type="dxa"/>
            <w:gridSpan w:val="2"/>
          </w:tcPr>
          <w:p w14:paraId="47C7847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C322AC4" w14:textId="4401BCD3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profil</w:t>
            </w:r>
          </w:p>
        </w:tc>
      </w:tr>
      <w:tr w:rsidR="00E85609" w:rsidRPr="003C0AEF" w14:paraId="4C8A3FB8" w14:textId="77777777" w:rsidTr="007F497B">
        <w:tc>
          <w:tcPr>
            <w:tcW w:w="2520" w:type="dxa"/>
            <w:gridSpan w:val="2"/>
          </w:tcPr>
          <w:p w14:paraId="6EBEF7F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F3CDA2A" w14:textId="369C65FB" w:rsidR="00E85609" w:rsidRPr="00E85609" w:rsidRDefault="00D238FB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p</w:t>
            </w:r>
            <w:r w:rsidR="00E85609"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</w:p>
        </w:tc>
      </w:tr>
      <w:tr w:rsidR="00E85609" w:rsidRPr="003C0AEF" w14:paraId="5985B7E6" w14:textId="77777777" w:rsidTr="007F497B">
        <w:tc>
          <w:tcPr>
            <w:tcW w:w="2520" w:type="dxa"/>
            <w:gridSpan w:val="2"/>
          </w:tcPr>
          <w:p w14:paraId="6EBB541A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396569E" w14:textId="2F653AED" w:rsidR="00E85609" w:rsidRPr="00E85609" w:rsidRDefault="00D238FB" w:rsidP="00E85609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uređen profil</w:t>
            </w:r>
          </w:p>
        </w:tc>
      </w:tr>
      <w:tr w:rsidR="00E85609" w:rsidRPr="003C0AEF" w14:paraId="1EAE3F06" w14:textId="77777777" w:rsidTr="007F497B">
        <w:tc>
          <w:tcPr>
            <w:tcW w:w="2520" w:type="dxa"/>
            <w:gridSpan w:val="2"/>
          </w:tcPr>
          <w:p w14:paraId="79ECDDD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F07D23C" w14:textId="4866D081" w:rsid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se ulogira na sustav</w:t>
            </w:r>
          </w:p>
          <w:p w14:paraId="3A18F9C6" w14:textId="6D92E551" w:rsidR="00E85609" w:rsidRP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ulazi na svoj profil</w:t>
            </w:r>
          </w:p>
          <w:p w14:paraId="6B3300B0" w14:textId="13360B1A" w:rsidR="00E85609" w:rsidRPr="003C0AEF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User</w:t>
            </w:r>
            <w:proofErr w:type="spellEnd"/>
            <w:r w:rsidR="00E85609">
              <w:rPr>
                <w:rFonts w:ascii="Arial" w:hAnsi="Arial" w:cs="Arial"/>
                <w:szCs w:val="22"/>
                <w:lang w:val="hr-HR"/>
              </w:rPr>
              <w:t>;</w:t>
            </w:r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uređuje neki dio profila</w:t>
            </w:r>
          </w:p>
        </w:tc>
      </w:tr>
      <w:tr w:rsidR="00E85609" w:rsidRPr="003C0AEF" w14:paraId="5D77BF32" w14:textId="77777777" w:rsidTr="007F497B">
        <w:tc>
          <w:tcPr>
            <w:tcW w:w="2520" w:type="dxa"/>
            <w:gridSpan w:val="2"/>
          </w:tcPr>
          <w:p w14:paraId="1DB48FF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304A957" w14:textId="7604A3C8" w:rsidR="00E85609" w:rsidRDefault="00E85609" w:rsidP="007F497B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Ne želi ništa urediti, pregled se nastavlja ili tijek završava,</w:t>
            </w:r>
          </w:p>
          <w:p w14:paraId="54E12C92" w14:textId="2B0C194F" w:rsidR="00E85609" w:rsidRPr="003C0AEF" w:rsidRDefault="00E85609" w:rsidP="00E8560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5ED5C80" w14:textId="77777777" w:rsidTr="007F497B">
        <w:tc>
          <w:tcPr>
            <w:tcW w:w="2520" w:type="dxa"/>
            <w:gridSpan w:val="2"/>
          </w:tcPr>
          <w:p w14:paraId="55EEB90E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23E2A6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3DFF055D" w14:textId="77777777" w:rsidTr="007F497B">
        <w:tc>
          <w:tcPr>
            <w:tcW w:w="2520" w:type="dxa"/>
            <w:gridSpan w:val="2"/>
          </w:tcPr>
          <w:p w14:paraId="5E02855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1C281EC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0FE0E176" w14:textId="77777777" w:rsidTr="007F497B">
        <w:tc>
          <w:tcPr>
            <w:tcW w:w="2520" w:type="dxa"/>
            <w:gridSpan w:val="2"/>
          </w:tcPr>
          <w:p w14:paraId="7B7D975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23437D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3BF6BBA7" w14:textId="77777777" w:rsidTr="007F497B">
        <w:tc>
          <w:tcPr>
            <w:tcW w:w="2520" w:type="dxa"/>
            <w:gridSpan w:val="2"/>
          </w:tcPr>
          <w:p w14:paraId="4136378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57FDBADE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A520440" w14:textId="77777777" w:rsidTr="007F497B">
        <w:tc>
          <w:tcPr>
            <w:tcW w:w="2520" w:type="dxa"/>
            <w:gridSpan w:val="2"/>
          </w:tcPr>
          <w:p w14:paraId="0389C9D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1009BA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6654AB77" w14:textId="77777777" w:rsidTr="007F497B">
        <w:tc>
          <w:tcPr>
            <w:tcW w:w="2520" w:type="dxa"/>
            <w:gridSpan w:val="2"/>
          </w:tcPr>
          <w:p w14:paraId="377A09BB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D415C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569BC8D" w14:textId="77777777" w:rsidTr="007F497B">
        <w:tc>
          <w:tcPr>
            <w:tcW w:w="2520" w:type="dxa"/>
            <w:gridSpan w:val="2"/>
          </w:tcPr>
          <w:p w14:paraId="5942E03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59FFAE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0B79CEC" w14:textId="77777777" w:rsidTr="007F497B">
        <w:tc>
          <w:tcPr>
            <w:tcW w:w="2520" w:type="dxa"/>
            <w:gridSpan w:val="2"/>
          </w:tcPr>
          <w:p w14:paraId="1473231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20164090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11670BCE" w14:textId="77777777" w:rsidTr="007F497B">
        <w:tc>
          <w:tcPr>
            <w:tcW w:w="2520" w:type="dxa"/>
            <w:gridSpan w:val="2"/>
          </w:tcPr>
          <w:p w14:paraId="6F0BBD95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3074F1A5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2B311E7" w14:textId="4910575E" w:rsidR="007B0A17" w:rsidRPr="003C0AEF" w:rsidRDefault="00C871DF" w:rsidP="00234239">
      <w:pPr>
        <w:pStyle w:val="Naslov3"/>
        <w:rPr>
          <w:rFonts w:cs="Arial"/>
          <w:sz w:val="22"/>
          <w:szCs w:val="22"/>
        </w:rPr>
      </w:pPr>
      <w:bookmarkStart w:id="31" w:name="_Toc64131391"/>
      <w:r>
        <w:rPr>
          <w:rFonts w:cs="Arial"/>
          <w:sz w:val="22"/>
          <w:szCs w:val="22"/>
        </w:rPr>
        <w:t>Postavljanje posla</w:t>
      </w:r>
      <w:bookmarkEnd w:id="31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E85609" w:rsidRPr="003C0AEF" w14:paraId="13DD9BA0" w14:textId="77777777" w:rsidTr="007F497B">
        <w:tc>
          <w:tcPr>
            <w:tcW w:w="1743" w:type="dxa"/>
          </w:tcPr>
          <w:p w14:paraId="4B9A590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B555653" w14:textId="2D67940F" w:rsidR="00E85609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E85609" w:rsidRPr="003C0AEF" w14:paraId="1879D294" w14:textId="77777777" w:rsidTr="007F497B">
        <w:tc>
          <w:tcPr>
            <w:tcW w:w="1743" w:type="dxa"/>
          </w:tcPr>
          <w:p w14:paraId="37A80B2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44C01887" w14:textId="11B7B1A3" w:rsidR="00E85609" w:rsidRPr="003C0AEF" w:rsidRDefault="007F497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Postavljanje posla</w:t>
            </w:r>
          </w:p>
        </w:tc>
      </w:tr>
      <w:tr w:rsidR="00E85609" w:rsidRPr="003C0AEF" w14:paraId="1A8C7720" w14:textId="77777777" w:rsidTr="007F497B">
        <w:tc>
          <w:tcPr>
            <w:tcW w:w="1743" w:type="dxa"/>
          </w:tcPr>
          <w:p w14:paraId="149041F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D3EB402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98C9B6C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52337140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5B814626" w14:textId="77777777" w:rsidTr="007F497B">
        <w:tc>
          <w:tcPr>
            <w:tcW w:w="1743" w:type="dxa"/>
          </w:tcPr>
          <w:p w14:paraId="19C2B60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5DCF101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6BA9873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61B44328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6A19E18" w14:textId="77777777" w:rsidTr="007F497B">
        <w:tc>
          <w:tcPr>
            <w:tcW w:w="2520" w:type="dxa"/>
            <w:gridSpan w:val="2"/>
          </w:tcPr>
          <w:p w14:paraId="096CF9D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4BAA03A" w14:textId="16359757" w:rsidR="00E85609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</w:p>
        </w:tc>
      </w:tr>
      <w:tr w:rsidR="00E85609" w:rsidRPr="003C0AEF" w14:paraId="0AEFE75A" w14:textId="77777777" w:rsidTr="007F497B">
        <w:tc>
          <w:tcPr>
            <w:tcW w:w="2520" w:type="dxa"/>
            <w:gridSpan w:val="2"/>
          </w:tcPr>
          <w:p w14:paraId="313AF46F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DC00796" w14:textId="76302978" w:rsidR="00E85609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7F497B">
              <w:rPr>
                <w:rFonts w:ascii="Arial" w:hAnsi="Arial" w:cs="Arial"/>
                <w:szCs w:val="22"/>
                <w:lang w:val="hr-HR"/>
              </w:rPr>
              <w:t>postavlja novi posao na sustav</w:t>
            </w:r>
          </w:p>
        </w:tc>
      </w:tr>
      <w:tr w:rsidR="00E85609" w:rsidRPr="003C0AEF" w14:paraId="634B85F4" w14:textId="77777777" w:rsidTr="007F497B">
        <w:tc>
          <w:tcPr>
            <w:tcW w:w="2520" w:type="dxa"/>
            <w:gridSpan w:val="2"/>
          </w:tcPr>
          <w:p w14:paraId="308B23B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4E5E9E9" w14:textId="10EC3538" w:rsidR="00E85609" w:rsidRPr="003C0AEF" w:rsidRDefault="00E85609" w:rsidP="00D238F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new</w:t>
            </w:r>
            <w:proofErr w:type="spellEnd"/>
            <w:r w:rsidR="00D238FB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proofErr w:type="spellStart"/>
            <w:r w:rsidR="00D238FB">
              <w:rPr>
                <w:rFonts w:ascii="Arial" w:hAnsi="Arial" w:cs="Arial"/>
                <w:szCs w:val="22"/>
                <w:lang w:val="hr-HR"/>
              </w:rPr>
              <w:t>job</w:t>
            </w:r>
            <w:proofErr w:type="spellEnd"/>
          </w:p>
        </w:tc>
      </w:tr>
      <w:tr w:rsidR="00E85609" w:rsidRPr="003C0AEF" w14:paraId="578A3812" w14:textId="77777777" w:rsidTr="007F497B">
        <w:tc>
          <w:tcPr>
            <w:tcW w:w="2520" w:type="dxa"/>
            <w:gridSpan w:val="2"/>
          </w:tcPr>
          <w:p w14:paraId="635EDA93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8F419AF" w14:textId="222FC814" w:rsidR="00E85609" w:rsidRPr="00E85609" w:rsidRDefault="00D238FB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p</w:t>
            </w:r>
            <w:r w:rsidR="00E85609"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</w:p>
        </w:tc>
      </w:tr>
      <w:tr w:rsidR="00E85609" w:rsidRPr="003C0AEF" w14:paraId="741E5032" w14:textId="77777777" w:rsidTr="007F497B">
        <w:tc>
          <w:tcPr>
            <w:tcW w:w="2520" w:type="dxa"/>
            <w:gridSpan w:val="2"/>
          </w:tcPr>
          <w:p w14:paraId="6C96012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1B6FD40" w14:textId="73257293" w:rsidR="00E85609" w:rsidRPr="00E85609" w:rsidRDefault="00D238FB" w:rsidP="007F497B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postavio novi posao</w:t>
            </w:r>
          </w:p>
        </w:tc>
      </w:tr>
      <w:tr w:rsidR="00E85609" w:rsidRPr="003C0AEF" w14:paraId="6C1E6120" w14:textId="77777777" w:rsidTr="007F497B">
        <w:tc>
          <w:tcPr>
            <w:tcW w:w="2520" w:type="dxa"/>
            <w:gridSpan w:val="2"/>
          </w:tcPr>
          <w:p w14:paraId="49F78719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806AA84" w14:textId="238C440D" w:rsid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E85609">
              <w:rPr>
                <w:rFonts w:ascii="Arial" w:hAnsi="Arial" w:cs="Arial"/>
                <w:szCs w:val="22"/>
                <w:lang w:val="hr-HR"/>
              </w:rPr>
              <w:t>se ulogira na sustav</w:t>
            </w:r>
          </w:p>
          <w:p w14:paraId="72C85B06" w14:textId="36577462" w:rsidR="00E85609" w:rsidRP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ulazi na svoje poslove</w:t>
            </w:r>
          </w:p>
          <w:p w14:paraId="1230BC9D" w14:textId="4368DAD0" w:rsid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odabire opciju za novi posao</w:t>
            </w:r>
          </w:p>
          <w:p w14:paraId="0B58E38D" w14:textId="410442CB" w:rsidR="002B34D5" w:rsidRPr="003C0AEF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unosi naslov posla, opis posla, te vještine koje posao zahtjeva te postavlja posao</w:t>
            </w:r>
          </w:p>
        </w:tc>
      </w:tr>
      <w:tr w:rsidR="00E85609" w:rsidRPr="003C0AEF" w14:paraId="1515BC5F" w14:textId="77777777" w:rsidTr="007F497B">
        <w:tc>
          <w:tcPr>
            <w:tcW w:w="2520" w:type="dxa"/>
            <w:gridSpan w:val="2"/>
          </w:tcPr>
          <w:p w14:paraId="6480FEB6" w14:textId="72C08562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3B87026" w14:textId="64633017" w:rsidR="00E85609" w:rsidRDefault="00E85609" w:rsidP="002B34D5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  <w:p w14:paraId="15B32817" w14:textId="77777777" w:rsidR="00E85609" w:rsidRPr="003C0AEF" w:rsidRDefault="00E85609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71CBD02B" w14:textId="77777777" w:rsidTr="007F497B">
        <w:tc>
          <w:tcPr>
            <w:tcW w:w="2520" w:type="dxa"/>
            <w:gridSpan w:val="2"/>
          </w:tcPr>
          <w:p w14:paraId="7DE83CF5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17788E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CE2BFF5" w14:textId="77777777" w:rsidTr="007F497B">
        <w:tc>
          <w:tcPr>
            <w:tcW w:w="2520" w:type="dxa"/>
            <w:gridSpan w:val="2"/>
          </w:tcPr>
          <w:p w14:paraId="32FE020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5A16D16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52B910CD" w14:textId="77777777" w:rsidTr="007F497B">
        <w:tc>
          <w:tcPr>
            <w:tcW w:w="2520" w:type="dxa"/>
            <w:gridSpan w:val="2"/>
          </w:tcPr>
          <w:p w14:paraId="11EAE11D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ACAD778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E2B6741" w14:textId="77777777" w:rsidTr="007F497B">
        <w:tc>
          <w:tcPr>
            <w:tcW w:w="2520" w:type="dxa"/>
            <w:gridSpan w:val="2"/>
          </w:tcPr>
          <w:p w14:paraId="20C66C34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7731D7A9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A98A29C" w14:textId="77777777" w:rsidTr="007F497B">
        <w:tc>
          <w:tcPr>
            <w:tcW w:w="2520" w:type="dxa"/>
            <w:gridSpan w:val="2"/>
          </w:tcPr>
          <w:p w14:paraId="72250200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CAAE97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3DED8F5" w14:textId="77777777" w:rsidTr="007F497B">
        <w:tc>
          <w:tcPr>
            <w:tcW w:w="2520" w:type="dxa"/>
            <w:gridSpan w:val="2"/>
          </w:tcPr>
          <w:p w14:paraId="5CA306A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542EF2F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4589CC97" w14:textId="77777777" w:rsidTr="007F497B">
        <w:tc>
          <w:tcPr>
            <w:tcW w:w="2520" w:type="dxa"/>
            <w:gridSpan w:val="2"/>
          </w:tcPr>
          <w:p w14:paraId="373604A6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E5D1F62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D522237" w14:textId="77777777" w:rsidTr="007F497B">
        <w:tc>
          <w:tcPr>
            <w:tcW w:w="2520" w:type="dxa"/>
            <w:gridSpan w:val="2"/>
          </w:tcPr>
          <w:p w14:paraId="527A9C77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4D15261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E85609" w:rsidRPr="003C0AEF" w14:paraId="25424F97" w14:textId="77777777" w:rsidTr="007F497B">
        <w:tc>
          <w:tcPr>
            <w:tcW w:w="2520" w:type="dxa"/>
            <w:gridSpan w:val="2"/>
          </w:tcPr>
          <w:p w14:paraId="42F75CB1" w14:textId="77777777" w:rsidR="00E85609" w:rsidRPr="003C0AEF" w:rsidRDefault="00E85609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26ABBB6F" w14:textId="77777777" w:rsidR="00E85609" w:rsidRPr="003C0AEF" w:rsidRDefault="00E85609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2A9B5E6" w14:textId="3735FAF7" w:rsidR="00F443C2" w:rsidRPr="003C0AEF" w:rsidRDefault="00C871DF" w:rsidP="00F443C2">
      <w:pPr>
        <w:pStyle w:val="Naslov3"/>
        <w:rPr>
          <w:rFonts w:cs="Arial"/>
          <w:sz w:val="22"/>
          <w:szCs w:val="22"/>
        </w:rPr>
      </w:pPr>
      <w:bookmarkStart w:id="32" w:name="_Toc64131392"/>
      <w:r>
        <w:rPr>
          <w:rFonts w:cs="Arial"/>
          <w:sz w:val="22"/>
          <w:szCs w:val="22"/>
        </w:rPr>
        <w:t>Upravljanje poslom</w:t>
      </w:r>
      <w:bookmarkEnd w:id="32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F443C2" w:rsidRPr="003C0AEF" w14:paraId="5FC5F218" w14:textId="77777777" w:rsidTr="007F497B">
        <w:tc>
          <w:tcPr>
            <w:tcW w:w="1743" w:type="dxa"/>
          </w:tcPr>
          <w:p w14:paraId="63B40F05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0DB12430" w14:textId="34FE72CB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F443C2" w:rsidRPr="003C0AEF" w14:paraId="543F65B8" w14:textId="77777777" w:rsidTr="007F497B">
        <w:tc>
          <w:tcPr>
            <w:tcW w:w="1743" w:type="dxa"/>
          </w:tcPr>
          <w:p w14:paraId="47E5667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46981A8D" w14:textId="396D99CE" w:rsidR="00F443C2" w:rsidRPr="003C0AEF" w:rsidRDefault="007F497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poslom</w:t>
            </w:r>
          </w:p>
        </w:tc>
      </w:tr>
      <w:tr w:rsidR="00F443C2" w:rsidRPr="003C0AEF" w14:paraId="69E60FFC" w14:textId="77777777" w:rsidTr="007F497B">
        <w:tc>
          <w:tcPr>
            <w:tcW w:w="1743" w:type="dxa"/>
          </w:tcPr>
          <w:p w14:paraId="1F2E1D2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47217527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6998290A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0D6B569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F0523CC" w14:textId="77777777" w:rsidTr="007F497B">
        <w:tc>
          <w:tcPr>
            <w:tcW w:w="1743" w:type="dxa"/>
          </w:tcPr>
          <w:p w14:paraId="3A001FAC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31CBDD41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74F3E34C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4B63CEE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DFDDED6" w14:textId="77777777" w:rsidTr="007F497B">
        <w:tc>
          <w:tcPr>
            <w:tcW w:w="2520" w:type="dxa"/>
            <w:gridSpan w:val="2"/>
          </w:tcPr>
          <w:p w14:paraId="133B259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F1D316C" w14:textId="54F1B1C0" w:rsidR="00F443C2" w:rsidRPr="003C0AEF" w:rsidRDefault="00D238FB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</w:p>
        </w:tc>
      </w:tr>
      <w:tr w:rsidR="00F443C2" w:rsidRPr="003C0AEF" w14:paraId="72EDC990" w14:textId="77777777" w:rsidTr="007F497B">
        <w:tc>
          <w:tcPr>
            <w:tcW w:w="2520" w:type="dxa"/>
            <w:gridSpan w:val="2"/>
          </w:tcPr>
          <w:p w14:paraId="0F5AB972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6890E14" w14:textId="6E3FBEC7" w:rsidR="00F443C2" w:rsidRPr="003C0AEF" w:rsidRDefault="00D238FB" w:rsidP="002B34D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F443C2">
              <w:rPr>
                <w:rFonts w:ascii="Arial" w:hAnsi="Arial" w:cs="Arial"/>
                <w:szCs w:val="22"/>
                <w:lang w:val="hr-HR"/>
              </w:rPr>
              <w:t>može pristupiti svo</w:t>
            </w:r>
            <w:r w:rsidR="002B34D5">
              <w:rPr>
                <w:rFonts w:ascii="Arial" w:hAnsi="Arial" w:cs="Arial"/>
                <w:szCs w:val="22"/>
                <w:lang w:val="hr-HR"/>
              </w:rPr>
              <w:t>ji</w:t>
            </w:r>
            <w:r w:rsidR="00F443C2">
              <w:rPr>
                <w:rFonts w:ascii="Arial" w:hAnsi="Arial" w:cs="Arial"/>
                <w:szCs w:val="22"/>
                <w:lang w:val="hr-HR"/>
              </w:rPr>
              <w:t xml:space="preserve">m </w:t>
            </w:r>
            <w:r w:rsidR="002B34D5">
              <w:rPr>
                <w:rFonts w:ascii="Arial" w:hAnsi="Arial" w:cs="Arial"/>
                <w:szCs w:val="22"/>
                <w:lang w:val="hr-HR"/>
              </w:rPr>
              <w:t xml:space="preserve">poslovima, te iste uređivati te pregledati prijave i odabrati zaposlenika i nakon </w:t>
            </w:r>
            <w:proofErr w:type="spellStart"/>
            <w:r w:rsidR="002B34D5">
              <w:rPr>
                <w:rFonts w:ascii="Arial" w:hAnsi="Arial" w:cs="Arial"/>
                <w:szCs w:val="22"/>
                <w:lang w:val="hr-HR"/>
              </w:rPr>
              <w:t>zavrsenog</w:t>
            </w:r>
            <w:proofErr w:type="spellEnd"/>
            <w:r w:rsidR="002B34D5">
              <w:rPr>
                <w:rFonts w:ascii="Arial" w:hAnsi="Arial" w:cs="Arial"/>
                <w:szCs w:val="22"/>
                <w:lang w:val="hr-HR"/>
              </w:rPr>
              <w:t xml:space="preserve"> posla </w:t>
            </w:r>
            <w:proofErr w:type="spellStart"/>
            <w:r w:rsidR="002B34D5">
              <w:rPr>
                <w:rFonts w:ascii="Arial" w:hAnsi="Arial" w:cs="Arial"/>
                <w:szCs w:val="22"/>
                <w:lang w:val="hr-HR"/>
              </w:rPr>
              <w:t>ocjeniti</w:t>
            </w:r>
            <w:proofErr w:type="spellEnd"/>
            <w:r w:rsidR="002B34D5">
              <w:rPr>
                <w:rFonts w:ascii="Arial" w:hAnsi="Arial" w:cs="Arial"/>
                <w:szCs w:val="22"/>
                <w:lang w:val="hr-HR"/>
              </w:rPr>
              <w:t xml:space="preserve"> zaposlenika</w:t>
            </w:r>
            <w:r w:rsidR="00F443C2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</w:tr>
      <w:tr w:rsidR="00F443C2" w:rsidRPr="003C0AEF" w14:paraId="5A8AE969" w14:textId="77777777" w:rsidTr="007F497B">
        <w:tc>
          <w:tcPr>
            <w:tcW w:w="2520" w:type="dxa"/>
            <w:gridSpan w:val="2"/>
          </w:tcPr>
          <w:p w14:paraId="275A9146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83FCED" w14:textId="0C03508C" w:rsidR="00F443C2" w:rsidRPr="003C0AEF" w:rsidRDefault="002B34D5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Klik na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button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poslovi</w:t>
            </w:r>
          </w:p>
        </w:tc>
      </w:tr>
      <w:tr w:rsidR="00F443C2" w:rsidRPr="003C0AEF" w14:paraId="1B611BDF" w14:textId="77777777" w:rsidTr="007F497B">
        <w:tc>
          <w:tcPr>
            <w:tcW w:w="2520" w:type="dxa"/>
            <w:gridSpan w:val="2"/>
          </w:tcPr>
          <w:p w14:paraId="1E294EC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1BF8514" w14:textId="501FEBFD" w:rsidR="00F443C2" w:rsidRPr="00E85609" w:rsidRDefault="00D238FB" w:rsidP="007F497B">
            <w:pPr>
              <w:pStyle w:val="Odlomakpopis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F443C2">
              <w:rPr>
                <w:rFonts w:ascii="Arial" w:hAnsi="Arial" w:cs="Arial"/>
                <w:szCs w:val="22"/>
                <w:lang w:val="hr-HR"/>
              </w:rPr>
              <w:t>p</w:t>
            </w:r>
            <w:r w:rsidR="00F443C2" w:rsidRPr="00E85609">
              <w:rPr>
                <w:rFonts w:ascii="Arial" w:hAnsi="Arial" w:cs="Arial"/>
                <w:szCs w:val="22"/>
                <w:lang w:val="hr-HR"/>
              </w:rPr>
              <w:t>rijavljen na sustav</w:t>
            </w:r>
            <w:r w:rsidR="002B34D5">
              <w:rPr>
                <w:rFonts w:ascii="Arial" w:hAnsi="Arial" w:cs="Arial"/>
                <w:szCs w:val="22"/>
                <w:lang w:val="hr-HR"/>
              </w:rPr>
              <w:t>, ima postavljen bar 1 posao</w:t>
            </w:r>
          </w:p>
        </w:tc>
      </w:tr>
      <w:tr w:rsidR="00F443C2" w:rsidRPr="003C0AEF" w14:paraId="4D959FAD" w14:textId="77777777" w:rsidTr="007F497B">
        <w:tc>
          <w:tcPr>
            <w:tcW w:w="2520" w:type="dxa"/>
            <w:gridSpan w:val="2"/>
          </w:tcPr>
          <w:p w14:paraId="7776F80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A16F3D9" w14:textId="73227BF9" w:rsidR="00F443C2" w:rsidRPr="00E85609" w:rsidRDefault="00D238FB" w:rsidP="002B34D5">
            <w:pPr>
              <w:pStyle w:val="Odlomakpopisa"/>
              <w:widowControl/>
              <w:numPr>
                <w:ilvl w:val="0"/>
                <w:numId w:val="36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uredio neki posao</w:t>
            </w:r>
          </w:p>
        </w:tc>
      </w:tr>
      <w:tr w:rsidR="00F443C2" w:rsidRPr="003C0AEF" w14:paraId="3FABA3E5" w14:textId="77777777" w:rsidTr="007F497B">
        <w:tc>
          <w:tcPr>
            <w:tcW w:w="2520" w:type="dxa"/>
            <w:gridSpan w:val="2"/>
          </w:tcPr>
          <w:p w14:paraId="001B9382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72C7BD" w14:textId="77C79FF8" w:rsidR="00F443C2" w:rsidRPr="00E85609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ulazi na svoje poslove</w:t>
            </w:r>
          </w:p>
          <w:p w14:paraId="6B35A5C9" w14:textId="7D1DE9C0" w:rsidR="00F443C2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odabire neki od poslova</w:t>
            </w:r>
          </w:p>
          <w:p w14:paraId="3DEE47D0" w14:textId="588A8F14" w:rsidR="002B34D5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želi zaposliti nekoga,  odabire željenu osobu</w:t>
            </w:r>
          </w:p>
          <w:p w14:paraId="466584FC" w14:textId="7E11FF51" w:rsidR="002B34D5" w:rsidRPr="003C0AEF" w:rsidRDefault="00D238FB" w:rsidP="007F497B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Recruiter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2B34D5">
              <w:rPr>
                <w:rFonts w:ascii="Arial" w:hAnsi="Arial" w:cs="Arial"/>
                <w:szCs w:val="22"/>
                <w:lang w:val="hr-HR"/>
              </w:rPr>
              <w:t>nakon završetka obavljanja posla, ocjenjuje zaposlenika</w:t>
            </w:r>
          </w:p>
        </w:tc>
      </w:tr>
      <w:tr w:rsidR="00F443C2" w:rsidRPr="003C0AEF" w14:paraId="2DF4A1AA" w14:textId="77777777" w:rsidTr="007F497B">
        <w:tc>
          <w:tcPr>
            <w:tcW w:w="2520" w:type="dxa"/>
            <w:gridSpan w:val="2"/>
          </w:tcPr>
          <w:p w14:paraId="36BB54B2" w14:textId="7945BC2B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4BACF599" w14:textId="0509650A" w:rsidR="00F443C2" w:rsidRDefault="002B34D5" w:rsidP="007F497B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Uređuje opis, naslov i vještine koje zahtjeva posao</w:t>
            </w:r>
            <w:r w:rsidR="00F443C2">
              <w:rPr>
                <w:rFonts w:ascii="Arial" w:hAnsi="Arial" w:cs="Arial"/>
                <w:szCs w:val="22"/>
                <w:lang w:val="hr-HR"/>
              </w:rPr>
              <w:t>,</w:t>
            </w:r>
          </w:p>
          <w:p w14:paraId="4556CC9E" w14:textId="77777777" w:rsidR="00F443C2" w:rsidRPr="003C0AEF" w:rsidRDefault="00F443C2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D807F88" w14:textId="77777777" w:rsidTr="007F497B">
        <w:tc>
          <w:tcPr>
            <w:tcW w:w="2520" w:type="dxa"/>
            <w:gridSpan w:val="2"/>
          </w:tcPr>
          <w:p w14:paraId="1CEACF8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729111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D9F0FB9" w14:textId="77777777" w:rsidTr="007F497B">
        <w:tc>
          <w:tcPr>
            <w:tcW w:w="2520" w:type="dxa"/>
            <w:gridSpan w:val="2"/>
          </w:tcPr>
          <w:p w14:paraId="45A973D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0CD436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3DC95C1" w14:textId="77777777" w:rsidTr="007F497B">
        <w:tc>
          <w:tcPr>
            <w:tcW w:w="2520" w:type="dxa"/>
            <w:gridSpan w:val="2"/>
          </w:tcPr>
          <w:p w14:paraId="4A2AEF1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C24339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BD3CEA3" w14:textId="77777777" w:rsidTr="007F497B">
        <w:tc>
          <w:tcPr>
            <w:tcW w:w="2520" w:type="dxa"/>
            <w:gridSpan w:val="2"/>
          </w:tcPr>
          <w:p w14:paraId="0069DBD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78248373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3AD11BA4" w14:textId="77777777" w:rsidTr="007F497B">
        <w:tc>
          <w:tcPr>
            <w:tcW w:w="2520" w:type="dxa"/>
            <w:gridSpan w:val="2"/>
          </w:tcPr>
          <w:p w14:paraId="77AB0ED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8644C5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000E4A2" w14:textId="77777777" w:rsidTr="007F497B">
        <w:tc>
          <w:tcPr>
            <w:tcW w:w="2520" w:type="dxa"/>
            <w:gridSpan w:val="2"/>
          </w:tcPr>
          <w:p w14:paraId="031E366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91AB0E4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EEE8BFB" w14:textId="77777777" w:rsidTr="007F497B">
        <w:tc>
          <w:tcPr>
            <w:tcW w:w="2520" w:type="dxa"/>
            <w:gridSpan w:val="2"/>
          </w:tcPr>
          <w:p w14:paraId="4D50087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261D9D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12D6782C" w14:textId="77777777" w:rsidTr="007F497B">
        <w:tc>
          <w:tcPr>
            <w:tcW w:w="2520" w:type="dxa"/>
            <w:gridSpan w:val="2"/>
          </w:tcPr>
          <w:p w14:paraId="307D0097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68C639E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41EFA5F" w14:textId="77777777" w:rsidTr="007F497B">
        <w:tc>
          <w:tcPr>
            <w:tcW w:w="2520" w:type="dxa"/>
            <w:gridSpan w:val="2"/>
          </w:tcPr>
          <w:p w14:paraId="48CCE64F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77AC329F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377C4AF" w14:textId="59755B3C" w:rsidR="00F443C2" w:rsidRPr="003C0AEF" w:rsidRDefault="00C871DF" w:rsidP="00F443C2">
      <w:pPr>
        <w:pStyle w:val="Naslov3"/>
        <w:rPr>
          <w:rFonts w:cs="Arial"/>
          <w:sz w:val="22"/>
          <w:szCs w:val="22"/>
        </w:rPr>
      </w:pPr>
      <w:bookmarkStart w:id="33" w:name="_Toc64131393"/>
      <w:r>
        <w:rPr>
          <w:rFonts w:cs="Arial"/>
          <w:sz w:val="22"/>
          <w:szCs w:val="22"/>
        </w:rPr>
        <w:t>Upravljanje korisnicima</w:t>
      </w:r>
      <w:bookmarkEnd w:id="33"/>
    </w:p>
    <w:tbl>
      <w:tblPr>
        <w:tblW w:w="9639" w:type="dxa"/>
        <w:tblInd w:w="-15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F443C2" w:rsidRPr="003C0AEF" w14:paraId="3D53F4D7" w14:textId="77777777" w:rsidTr="007F497B">
        <w:tc>
          <w:tcPr>
            <w:tcW w:w="1743" w:type="dxa"/>
          </w:tcPr>
          <w:p w14:paraId="34C153E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ID:</w:t>
            </w:r>
          </w:p>
        </w:tc>
        <w:tc>
          <w:tcPr>
            <w:tcW w:w="7896" w:type="dxa"/>
            <w:gridSpan w:val="4"/>
          </w:tcPr>
          <w:p w14:paraId="77BD8994" w14:textId="67BAB9CE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7</w:t>
            </w:r>
          </w:p>
        </w:tc>
      </w:tr>
      <w:tr w:rsidR="00F443C2" w:rsidRPr="003C0AEF" w14:paraId="537E8F83" w14:textId="77777777" w:rsidTr="007F497B">
        <w:tc>
          <w:tcPr>
            <w:tcW w:w="1743" w:type="dxa"/>
          </w:tcPr>
          <w:p w14:paraId="58E4C288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Use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Case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Name:</w:t>
            </w:r>
          </w:p>
        </w:tc>
        <w:tc>
          <w:tcPr>
            <w:tcW w:w="7896" w:type="dxa"/>
            <w:gridSpan w:val="4"/>
          </w:tcPr>
          <w:p w14:paraId="5B07C0DC" w14:textId="2120E31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Upravljanje </w:t>
            </w:r>
            <w:r w:rsidR="007F497B">
              <w:rPr>
                <w:rFonts w:ascii="Arial" w:hAnsi="Arial" w:cs="Arial"/>
                <w:szCs w:val="22"/>
                <w:lang w:val="hr-HR"/>
              </w:rPr>
              <w:t>korisnicima</w:t>
            </w:r>
          </w:p>
        </w:tc>
      </w:tr>
      <w:tr w:rsidR="00F443C2" w:rsidRPr="003C0AEF" w14:paraId="36280315" w14:textId="77777777" w:rsidTr="007F497B">
        <w:tc>
          <w:tcPr>
            <w:tcW w:w="1743" w:type="dxa"/>
          </w:tcPr>
          <w:p w14:paraId="39547B6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790E8D42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8</w:t>
            </w:r>
          </w:p>
        </w:tc>
        <w:tc>
          <w:tcPr>
            <w:tcW w:w="2409" w:type="dxa"/>
          </w:tcPr>
          <w:p w14:paraId="3E4E065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By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525586F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0ED63EF2" w14:textId="77777777" w:rsidTr="007F497B">
        <w:tc>
          <w:tcPr>
            <w:tcW w:w="1743" w:type="dxa"/>
          </w:tcPr>
          <w:p w14:paraId="380B037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75" w:type="dxa"/>
            <w:gridSpan w:val="2"/>
          </w:tcPr>
          <w:p w14:paraId="198FAC1E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28.1.2021</w:t>
            </w:r>
            <w:r w:rsidRPr="003C0AEF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  <w:tc>
          <w:tcPr>
            <w:tcW w:w="2409" w:type="dxa"/>
          </w:tcPr>
          <w:p w14:paraId="37CAB8DD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Date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Updated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2712" w:type="dxa"/>
          </w:tcPr>
          <w:p w14:paraId="7722D87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780E4AC" w14:textId="77777777" w:rsidTr="007F497B">
        <w:tc>
          <w:tcPr>
            <w:tcW w:w="2520" w:type="dxa"/>
            <w:gridSpan w:val="2"/>
          </w:tcPr>
          <w:p w14:paraId="4C397FF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4EDF29A" w14:textId="68CD28C3" w:rsidR="00F443C2" w:rsidRPr="003C0AEF" w:rsidRDefault="0076032E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Admin;Superadmin</w:t>
            </w:r>
            <w:proofErr w:type="spellEnd"/>
          </w:p>
        </w:tc>
      </w:tr>
      <w:tr w:rsidR="00F443C2" w:rsidRPr="003C0AEF" w14:paraId="62375D66" w14:textId="77777777" w:rsidTr="007F497B">
        <w:tc>
          <w:tcPr>
            <w:tcW w:w="2520" w:type="dxa"/>
            <w:gridSpan w:val="2"/>
          </w:tcPr>
          <w:p w14:paraId="36D1757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9383E3" w14:textId="7556DAE4" w:rsidR="00F443C2" w:rsidRPr="003C0AEF" w:rsidRDefault="0076032E" w:rsidP="007603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Admin;Superadmin</w:t>
            </w:r>
            <w:proofErr w:type="spellEnd"/>
            <w:r w:rsidR="00F443C2">
              <w:rPr>
                <w:rFonts w:ascii="Arial" w:hAnsi="Arial" w:cs="Arial"/>
                <w:szCs w:val="22"/>
                <w:lang w:val="hr-HR"/>
              </w:rPr>
              <w:t xml:space="preserve"> može </w:t>
            </w:r>
            <w:r>
              <w:rPr>
                <w:rFonts w:ascii="Arial" w:hAnsi="Arial" w:cs="Arial"/>
                <w:szCs w:val="22"/>
                <w:lang w:val="hr-HR"/>
              </w:rPr>
              <w:t xml:space="preserve">upravljati korisnicima te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mjenjati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im role,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Superadmin</w:t>
            </w:r>
            <w:proofErr w:type="spellEnd"/>
            <w:r>
              <w:rPr>
                <w:rFonts w:ascii="Arial" w:hAnsi="Arial" w:cs="Arial"/>
                <w:szCs w:val="22"/>
                <w:lang w:val="hr-HR"/>
              </w:rPr>
              <w:t xml:space="preserve"> dodjeljuje </w:t>
            </w:r>
            <w:proofErr w:type="spellStart"/>
            <w:r>
              <w:rPr>
                <w:rFonts w:ascii="Arial" w:hAnsi="Arial" w:cs="Arial"/>
                <w:szCs w:val="22"/>
                <w:lang w:val="hr-HR"/>
              </w:rPr>
              <w:t>admina</w:t>
            </w:r>
            <w:proofErr w:type="spellEnd"/>
            <w:r w:rsidR="00F443C2">
              <w:rPr>
                <w:rFonts w:ascii="Arial" w:hAnsi="Arial" w:cs="Arial"/>
                <w:szCs w:val="22"/>
                <w:lang w:val="hr-HR"/>
              </w:rPr>
              <w:t>.</w:t>
            </w:r>
          </w:p>
        </w:tc>
      </w:tr>
      <w:tr w:rsidR="00F443C2" w:rsidRPr="003C0AEF" w14:paraId="50198571" w14:textId="77777777" w:rsidTr="007F497B">
        <w:tc>
          <w:tcPr>
            <w:tcW w:w="2520" w:type="dxa"/>
            <w:gridSpan w:val="2"/>
          </w:tcPr>
          <w:p w14:paraId="01070C44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66E4A00" w14:textId="0FA503B1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58C693A" w14:textId="77777777" w:rsidTr="007F497B">
        <w:tc>
          <w:tcPr>
            <w:tcW w:w="2520" w:type="dxa"/>
            <w:gridSpan w:val="2"/>
          </w:tcPr>
          <w:p w14:paraId="7E21222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828853D" w14:textId="20185EFB" w:rsidR="00F443C2" w:rsidRPr="00E85609" w:rsidRDefault="00F443C2" w:rsidP="0076032E">
            <w:pPr>
              <w:pStyle w:val="Odlomakpopisa"/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EF86D91" w14:textId="77777777" w:rsidTr="007F497B">
        <w:tc>
          <w:tcPr>
            <w:tcW w:w="2520" w:type="dxa"/>
            <w:gridSpan w:val="2"/>
          </w:tcPr>
          <w:p w14:paraId="16AD976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1C96599C" w14:textId="49C6212F" w:rsidR="00F443C2" w:rsidRPr="00E85609" w:rsidRDefault="00F443C2" w:rsidP="0076032E">
            <w:pPr>
              <w:pStyle w:val="Odlomakpopisa"/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33F2A0AA" w14:textId="77777777" w:rsidTr="007F497B">
        <w:tc>
          <w:tcPr>
            <w:tcW w:w="2520" w:type="dxa"/>
            <w:gridSpan w:val="2"/>
          </w:tcPr>
          <w:p w14:paraId="2B9040D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5A42137E" w14:textId="50F3DBEB" w:rsidR="00F443C2" w:rsidRPr="003C0AEF" w:rsidRDefault="00F443C2" w:rsidP="007603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6A53C39" w14:textId="77777777" w:rsidTr="007F497B">
        <w:tc>
          <w:tcPr>
            <w:tcW w:w="2520" w:type="dxa"/>
            <w:gridSpan w:val="2"/>
          </w:tcPr>
          <w:p w14:paraId="7E0A761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Alternative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Flows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726061FC" w14:textId="1CAF985A" w:rsidR="00F443C2" w:rsidRDefault="00F443C2" w:rsidP="007603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  <w:p w14:paraId="769BEB77" w14:textId="77777777" w:rsidR="00F443C2" w:rsidRPr="003C0AEF" w:rsidRDefault="00F443C2" w:rsidP="007F497B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921F8BF" w14:textId="77777777" w:rsidTr="007F497B">
        <w:tc>
          <w:tcPr>
            <w:tcW w:w="2520" w:type="dxa"/>
            <w:gridSpan w:val="2"/>
          </w:tcPr>
          <w:p w14:paraId="1C044AA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6BAF8F8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455513F2" w14:textId="77777777" w:rsidTr="007F497B">
        <w:tc>
          <w:tcPr>
            <w:tcW w:w="2520" w:type="dxa"/>
            <w:gridSpan w:val="2"/>
          </w:tcPr>
          <w:p w14:paraId="375094F9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96FE947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0FE1119" w14:textId="77777777" w:rsidTr="007F497B">
        <w:tc>
          <w:tcPr>
            <w:tcW w:w="2520" w:type="dxa"/>
            <w:gridSpan w:val="2"/>
          </w:tcPr>
          <w:p w14:paraId="6BEB0BDE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33334580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ADA3BFE" w14:textId="77777777" w:rsidTr="007F497B">
        <w:tc>
          <w:tcPr>
            <w:tcW w:w="2520" w:type="dxa"/>
            <w:gridSpan w:val="2"/>
          </w:tcPr>
          <w:p w14:paraId="3DE2BE8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of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Use:</w:t>
            </w:r>
          </w:p>
        </w:tc>
        <w:tc>
          <w:tcPr>
            <w:tcW w:w="7119" w:type="dxa"/>
            <w:gridSpan w:val="3"/>
          </w:tcPr>
          <w:p w14:paraId="3EB32D36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48580A0" w14:textId="77777777" w:rsidTr="007F497B">
        <w:tc>
          <w:tcPr>
            <w:tcW w:w="2520" w:type="dxa"/>
            <w:gridSpan w:val="2"/>
          </w:tcPr>
          <w:p w14:paraId="213C7523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Business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Rules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7668EEA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E68573B" w14:textId="77777777" w:rsidTr="007F497B">
        <w:tc>
          <w:tcPr>
            <w:tcW w:w="2520" w:type="dxa"/>
            <w:gridSpan w:val="2"/>
          </w:tcPr>
          <w:p w14:paraId="30A436E5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Requirements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26DAAE9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210BAD0D" w14:textId="77777777" w:rsidTr="007F497B">
        <w:tc>
          <w:tcPr>
            <w:tcW w:w="2520" w:type="dxa"/>
            <w:gridSpan w:val="2"/>
          </w:tcPr>
          <w:p w14:paraId="73E748C0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:</w:t>
            </w:r>
          </w:p>
        </w:tc>
        <w:tc>
          <w:tcPr>
            <w:tcW w:w="7119" w:type="dxa"/>
            <w:gridSpan w:val="3"/>
          </w:tcPr>
          <w:p w14:paraId="0ADED12F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5C9B0168" w14:textId="77777777" w:rsidTr="007F497B">
        <w:tc>
          <w:tcPr>
            <w:tcW w:w="2520" w:type="dxa"/>
            <w:gridSpan w:val="2"/>
          </w:tcPr>
          <w:p w14:paraId="57FA8F4F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</w:t>
            </w:r>
            <w:proofErr w:type="spellEnd"/>
            <w:r w:rsidRPr="003C0AEF">
              <w:rPr>
                <w:rFonts w:ascii="Arial" w:hAnsi="Arial" w:cs="Arial"/>
                <w:i/>
                <w:szCs w:val="22"/>
                <w:lang w:val="hr-HR"/>
              </w:rPr>
              <w:t xml:space="preserve"> </w:t>
            </w: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documents</w:t>
            </w:r>
            <w:proofErr w:type="spellEnd"/>
          </w:p>
        </w:tc>
        <w:tc>
          <w:tcPr>
            <w:tcW w:w="7119" w:type="dxa"/>
            <w:gridSpan w:val="3"/>
          </w:tcPr>
          <w:p w14:paraId="42589D65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F443C2" w:rsidRPr="003C0AEF" w14:paraId="7B395C1A" w14:textId="77777777" w:rsidTr="007F497B">
        <w:tc>
          <w:tcPr>
            <w:tcW w:w="2520" w:type="dxa"/>
            <w:gridSpan w:val="2"/>
          </w:tcPr>
          <w:p w14:paraId="4191EB31" w14:textId="77777777" w:rsidR="00F443C2" w:rsidRPr="003C0AEF" w:rsidRDefault="00F443C2" w:rsidP="007F497B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proofErr w:type="spellStart"/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  <w:proofErr w:type="spellEnd"/>
          </w:p>
        </w:tc>
        <w:tc>
          <w:tcPr>
            <w:tcW w:w="7119" w:type="dxa"/>
            <w:gridSpan w:val="3"/>
          </w:tcPr>
          <w:p w14:paraId="15F88CAC" w14:textId="77777777" w:rsidR="00F443C2" w:rsidRPr="003C0AEF" w:rsidRDefault="00F443C2" w:rsidP="007F497B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F96A722" w14:textId="77777777" w:rsidR="007B0A17" w:rsidRPr="003C0AEF" w:rsidRDefault="007B0A17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22C1E4A7" w14:textId="77777777" w:rsidR="003B54C9" w:rsidRPr="003C0AEF" w:rsidRDefault="003B54C9" w:rsidP="003B54C9">
      <w:pPr>
        <w:pStyle w:val="Naslov2"/>
        <w:rPr>
          <w:rFonts w:cs="Arial"/>
          <w:sz w:val="22"/>
          <w:szCs w:val="22"/>
          <w:lang w:val="hr-HR"/>
        </w:rPr>
      </w:pPr>
      <w:bookmarkStart w:id="34" w:name="_Toc367316753"/>
      <w:bookmarkStart w:id="35" w:name="_Toc367793464"/>
      <w:bookmarkStart w:id="36" w:name="_Toc64131394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34"/>
      <w:bookmarkEnd w:id="35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6"/>
    </w:p>
    <w:p w14:paraId="54AC81A0" w14:textId="676DD74B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220CC5CD" w14:textId="77777777" w:rsidTr="00E540C2">
        <w:tc>
          <w:tcPr>
            <w:tcW w:w="4788" w:type="dxa"/>
            <w:shd w:val="clear" w:color="auto" w:fill="auto"/>
          </w:tcPr>
          <w:p w14:paraId="3E97A46F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14:paraId="5C30C950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6BAD54A3" w14:textId="77777777" w:rsidTr="00E540C2">
        <w:tc>
          <w:tcPr>
            <w:tcW w:w="4788" w:type="dxa"/>
            <w:shd w:val="clear" w:color="auto" w:fill="auto"/>
          </w:tcPr>
          <w:p w14:paraId="528DA54C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14:paraId="1E015A7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6305B8FE" w14:textId="77777777" w:rsidTr="00E540C2">
        <w:tc>
          <w:tcPr>
            <w:tcW w:w="4788" w:type="dxa"/>
            <w:shd w:val="clear" w:color="auto" w:fill="auto"/>
          </w:tcPr>
          <w:p w14:paraId="22D59D0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lastRenderedPageBreak/>
              <w:t>UC2</w:t>
            </w:r>
          </w:p>
        </w:tc>
        <w:tc>
          <w:tcPr>
            <w:tcW w:w="4788" w:type="dxa"/>
            <w:shd w:val="clear" w:color="auto" w:fill="auto"/>
          </w:tcPr>
          <w:p w14:paraId="4DF07C54" w14:textId="2749EE09" w:rsidR="003B54C9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464C57F2" w14:textId="77777777" w:rsidTr="00E540C2">
        <w:tc>
          <w:tcPr>
            <w:tcW w:w="4788" w:type="dxa"/>
            <w:shd w:val="clear" w:color="auto" w:fill="auto"/>
          </w:tcPr>
          <w:p w14:paraId="4C9FCBF4" w14:textId="100A1F5F" w:rsidR="00121430" w:rsidRPr="003C0AEF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</w:tcPr>
          <w:p w14:paraId="5220BBB2" w14:textId="5A3D9CAB" w:rsidR="003B54C9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63B04E34" w14:textId="77777777" w:rsidTr="00E540C2">
        <w:tc>
          <w:tcPr>
            <w:tcW w:w="4788" w:type="dxa"/>
            <w:shd w:val="clear" w:color="auto" w:fill="auto"/>
          </w:tcPr>
          <w:p w14:paraId="38F41D6E" w14:textId="053499B5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788" w:type="dxa"/>
            <w:shd w:val="clear" w:color="auto" w:fill="auto"/>
          </w:tcPr>
          <w:p w14:paraId="0819DFED" w14:textId="08B03E51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01A44DAD" w14:textId="77777777" w:rsidTr="00E540C2">
        <w:tc>
          <w:tcPr>
            <w:tcW w:w="4788" w:type="dxa"/>
            <w:shd w:val="clear" w:color="auto" w:fill="auto"/>
          </w:tcPr>
          <w:p w14:paraId="7DB50930" w14:textId="4DF954F9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788" w:type="dxa"/>
            <w:shd w:val="clear" w:color="auto" w:fill="auto"/>
          </w:tcPr>
          <w:p w14:paraId="252E70A6" w14:textId="6C535601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248834C6" w14:textId="77777777" w:rsidTr="00E540C2">
        <w:tc>
          <w:tcPr>
            <w:tcW w:w="4788" w:type="dxa"/>
            <w:shd w:val="clear" w:color="auto" w:fill="auto"/>
          </w:tcPr>
          <w:p w14:paraId="17449043" w14:textId="713DB257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788" w:type="dxa"/>
            <w:shd w:val="clear" w:color="auto" w:fill="auto"/>
          </w:tcPr>
          <w:p w14:paraId="3C5F0679" w14:textId="5417677D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21430" w:rsidRPr="003C0AEF" w14:paraId="5CAA1D58" w14:textId="77777777" w:rsidTr="00E540C2">
        <w:tc>
          <w:tcPr>
            <w:tcW w:w="4788" w:type="dxa"/>
            <w:shd w:val="clear" w:color="auto" w:fill="auto"/>
          </w:tcPr>
          <w:p w14:paraId="185D65CD" w14:textId="66EFA44C" w:rsidR="00121430" w:rsidRDefault="00121430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788" w:type="dxa"/>
            <w:shd w:val="clear" w:color="auto" w:fill="auto"/>
          </w:tcPr>
          <w:p w14:paraId="52172317" w14:textId="20E9FB75" w:rsidR="00121430" w:rsidRPr="003C0AEF" w:rsidRDefault="00121430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srednji</w:t>
            </w:r>
          </w:p>
        </w:tc>
      </w:tr>
    </w:tbl>
    <w:p w14:paraId="13CB595B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2FC17F8B" w14:textId="47B31E33" w:rsidR="003B54C9" w:rsidRPr="00121430" w:rsidRDefault="003B54C9" w:rsidP="00121430">
      <w:pPr>
        <w:rPr>
          <w:rFonts w:ascii="Arial" w:hAnsi="Arial" w:cs="Arial"/>
          <w:szCs w:val="22"/>
          <w:lang w:val="hr-HR"/>
        </w:rPr>
      </w:pPr>
    </w:p>
    <w:p w14:paraId="14AAE3A3" w14:textId="77777777" w:rsidR="007B0A17" w:rsidRPr="003C0AEF" w:rsidRDefault="007B0A17" w:rsidP="003B54C9">
      <w:pPr>
        <w:pStyle w:val="Naslov2"/>
        <w:rPr>
          <w:rFonts w:cs="Arial"/>
          <w:sz w:val="22"/>
          <w:szCs w:val="22"/>
        </w:rPr>
      </w:pPr>
      <w:bookmarkStart w:id="37" w:name="_Toc64131395"/>
      <w:r w:rsidRPr="003C0AEF">
        <w:rPr>
          <w:rFonts w:cs="Arial"/>
          <w:sz w:val="22"/>
          <w:szCs w:val="22"/>
        </w:rPr>
        <w:t>Performance Requirements</w:t>
      </w:r>
      <w:bookmarkEnd w:id="37"/>
    </w:p>
    <w:p w14:paraId="59ABDB7C" w14:textId="77777777" w:rsidR="00121430" w:rsidRDefault="00121430" w:rsidP="00121430">
      <w:pPr>
        <w:rPr>
          <w:rFonts w:ascii="Arial" w:hAnsi="Arial" w:cs="Arial"/>
          <w:iCs/>
          <w:szCs w:val="22"/>
        </w:rPr>
      </w:pPr>
      <w:r w:rsidRPr="008562FD">
        <w:rPr>
          <w:rFonts w:ascii="Arial" w:hAnsi="Arial" w:cs="Arial"/>
          <w:iCs/>
          <w:szCs w:val="22"/>
        </w:rPr>
        <w:t>Statički numerički zahtjevi</w:t>
      </w:r>
      <w:r>
        <w:rPr>
          <w:rFonts w:ascii="Arial" w:hAnsi="Arial" w:cs="Arial"/>
          <w:iCs/>
          <w:szCs w:val="22"/>
        </w:rPr>
        <w:t xml:space="preserve"> koje sustav mora podržavati su:</w:t>
      </w:r>
    </w:p>
    <w:p w14:paraId="311001DC" w14:textId="5BD42E22" w:rsidR="00121430" w:rsidRPr="008562FD" w:rsidRDefault="00121430" w:rsidP="00121430">
      <w:pPr>
        <w:pStyle w:val="Odlomakpopisa"/>
        <w:numPr>
          <w:ilvl w:val="0"/>
          <w:numId w:val="37"/>
        </w:numPr>
        <w:rPr>
          <w:iCs/>
        </w:rPr>
      </w:pPr>
      <w:r w:rsidRPr="008562FD">
        <w:rPr>
          <w:rFonts w:ascii="Arial" w:hAnsi="Arial" w:cs="Arial"/>
          <w:iCs/>
          <w:szCs w:val="22"/>
        </w:rPr>
        <w:t xml:space="preserve">Sustav </w:t>
      </w:r>
      <w:r w:rsidR="004E520E">
        <w:rPr>
          <w:rFonts w:ascii="Arial" w:hAnsi="Arial" w:cs="Arial"/>
          <w:iCs/>
          <w:szCs w:val="22"/>
        </w:rPr>
        <w:t>mora istovremeno podržavati do 2</w:t>
      </w:r>
      <w:r w:rsidRPr="008562FD">
        <w:rPr>
          <w:rFonts w:ascii="Arial" w:hAnsi="Arial" w:cs="Arial"/>
          <w:iCs/>
          <w:szCs w:val="22"/>
        </w:rPr>
        <w:t>0 istovremenih unos</w:t>
      </w:r>
      <w:r w:rsidR="004E520E">
        <w:rPr>
          <w:rFonts w:ascii="Arial" w:hAnsi="Arial" w:cs="Arial"/>
          <w:iCs/>
          <w:szCs w:val="22"/>
        </w:rPr>
        <w:t>a</w:t>
      </w:r>
      <w:r w:rsidRPr="008562FD">
        <w:rPr>
          <w:rFonts w:ascii="Arial" w:hAnsi="Arial" w:cs="Arial"/>
          <w:iCs/>
          <w:szCs w:val="22"/>
        </w:rPr>
        <w:t xml:space="preserve"> </w:t>
      </w:r>
      <w:r w:rsidR="004E520E">
        <w:rPr>
          <w:rFonts w:ascii="Arial" w:hAnsi="Arial" w:cs="Arial"/>
          <w:iCs/>
          <w:szCs w:val="22"/>
        </w:rPr>
        <w:t>poslova</w:t>
      </w:r>
      <w:r w:rsidRPr="008562FD">
        <w:rPr>
          <w:rFonts w:ascii="Arial" w:hAnsi="Arial" w:cs="Arial"/>
          <w:iCs/>
          <w:szCs w:val="22"/>
        </w:rPr>
        <w:t xml:space="preserve"> sa strane </w:t>
      </w:r>
      <w:r w:rsidR="004E520E">
        <w:rPr>
          <w:rFonts w:ascii="Arial" w:hAnsi="Arial" w:cs="Arial"/>
          <w:iCs/>
          <w:szCs w:val="22"/>
        </w:rPr>
        <w:t>poslodavca</w:t>
      </w:r>
    </w:p>
    <w:p w14:paraId="59C4674F" w14:textId="1EA137E2" w:rsidR="00121430" w:rsidRPr="00364984" w:rsidRDefault="00121430" w:rsidP="00121430">
      <w:pPr>
        <w:pStyle w:val="Odlomakpopisa"/>
        <w:numPr>
          <w:ilvl w:val="0"/>
          <w:numId w:val="37"/>
        </w:numPr>
        <w:rPr>
          <w:iCs/>
        </w:rPr>
      </w:pPr>
      <w:r>
        <w:rPr>
          <w:rFonts w:ascii="Arial" w:hAnsi="Arial" w:cs="Arial"/>
          <w:iCs/>
          <w:szCs w:val="22"/>
        </w:rPr>
        <w:t xml:space="preserve">Broj </w:t>
      </w:r>
      <w:r w:rsidR="004E520E">
        <w:rPr>
          <w:rFonts w:ascii="Arial" w:hAnsi="Arial" w:cs="Arial"/>
          <w:iCs/>
          <w:szCs w:val="22"/>
        </w:rPr>
        <w:t>poslova</w:t>
      </w:r>
      <w:r>
        <w:rPr>
          <w:rFonts w:ascii="Arial" w:hAnsi="Arial" w:cs="Arial"/>
          <w:iCs/>
          <w:szCs w:val="22"/>
        </w:rPr>
        <w:t xml:space="preserve"> k</w:t>
      </w:r>
      <w:r w:rsidR="004E520E">
        <w:rPr>
          <w:rFonts w:ascii="Arial" w:hAnsi="Arial" w:cs="Arial"/>
          <w:iCs/>
          <w:szCs w:val="22"/>
        </w:rPr>
        <w:t>oje sustav može podržati je 20000</w:t>
      </w:r>
    </w:p>
    <w:p w14:paraId="5EBC23C7" w14:textId="77777777" w:rsidR="00121430" w:rsidRDefault="00121430" w:rsidP="00121430">
      <w:pPr>
        <w:rPr>
          <w:rFonts w:ascii="Arial" w:hAnsi="Arial" w:cs="Arial"/>
          <w:iCs/>
          <w:szCs w:val="22"/>
        </w:rPr>
      </w:pPr>
      <w:r w:rsidRPr="00364984">
        <w:rPr>
          <w:rFonts w:ascii="Arial" w:hAnsi="Arial" w:cs="Arial"/>
          <w:iCs/>
          <w:szCs w:val="22"/>
        </w:rPr>
        <w:t>Dinamički numerički zahtjevi</w:t>
      </w:r>
      <w:r>
        <w:rPr>
          <w:rFonts w:ascii="Arial" w:hAnsi="Arial" w:cs="Arial"/>
          <w:iCs/>
          <w:szCs w:val="22"/>
        </w:rPr>
        <w:t xml:space="preserve"> koje sustav mora podržavati su:</w:t>
      </w:r>
    </w:p>
    <w:p w14:paraId="72B58093" w14:textId="43022ED3" w:rsidR="00121430" w:rsidRDefault="00121430" w:rsidP="00121430">
      <w:pPr>
        <w:pStyle w:val="Odlomakpopisa"/>
        <w:numPr>
          <w:ilvl w:val="0"/>
          <w:numId w:val="38"/>
        </w:numPr>
        <w:rPr>
          <w:rFonts w:ascii="Arial" w:hAnsi="Arial" w:cs="Arial"/>
          <w:iCs/>
        </w:rPr>
      </w:pPr>
      <w:r w:rsidRPr="00364984">
        <w:rPr>
          <w:rFonts w:ascii="Arial" w:hAnsi="Arial" w:cs="Arial"/>
          <w:iCs/>
        </w:rPr>
        <w:t>90%</w:t>
      </w:r>
      <w:r>
        <w:rPr>
          <w:rFonts w:ascii="Arial" w:hAnsi="Arial" w:cs="Arial"/>
          <w:iCs/>
        </w:rPr>
        <w:t xml:space="preserve"> unosa </w:t>
      </w:r>
      <w:r w:rsidR="004E520E">
        <w:rPr>
          <w:rFonts w:ascii="Arial" w:hAnsi="Arial" w:cs="Arial"/>
          <w:iCs/>
        </w:rPr>
        <w:t>poslova mora biti uneseno u bazu za 3</w:t>
      </w:r>
      <w:r>
        <w:rPr>
          <w:rFonts w:ascii="Arial" w:hAnsi="Arial" w:cs="Arial"/>
          <w:iCs/>
        </w:rPr>
        <w:t>sek</w:t>
      </w:r>
    </w:p>
    <w:p w14:paraId="38128E33" w14:textId="36478F5F" w:rsidR="00121430" w:rsidRPr="00364984" w:rsidRDefault="004E520E" w:rsidP="00121430">
      <w:pPr>
        <w:pStyle w:val="Odlomakpopisa"/>
        <w:numPr>
          <w:ilvl w:val="0"/>
          <w:numId w:val="38"/>
        </w:num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90% pregleda poslova</w:t>
      </w:r>
      <w:r w:rsidR="00121430">
        <w:rPr>
          <w:rFonts w:ascii="Arial" w:hAnsi="Arial" w:cs="Arial"/>
          <w:iCs/>
        </w:rPr>
        <w:t xml:space="preserve"> izbacuje u roku od 5sek</w:t>
      </w:r>
    </w:p>
    <w:p w14:paraId="37B601A7" w14:textId="4DE3861F" w:rsidR="007047A9" w:rsidRPr="007047A9" w:rsidRDefault="007047A9" w:rsidP="00121430">
      <w:pPr>
        <w:tabs>
          <w:tab w:val="left" w:pos="1520"/>
        </w:tabs>
        <w:rPr>
          <w:rFonts w:ascii="Arial" w:hAnsi="Arial" w:cs="Arial"/>
          <w:i/>
          <w:szCs w:val="22"/>
        </w:rPr>
      </w:pPr>
    </w:p>
    <w:p w14:paraId="1A81F0B1" w14:textId="77777777" w:rsidR="007047A9" w:rsidRDefault="007047A9" w:rsidP="007047A9">
      <w:pPr>
        <w:tabs>
          <w:tab w:val="left" w:pos="1520"/>
        </w:tabs>
      </w:pPr>
    </w:p>
    <w:p w14:paraId="717AAFBA" w14:textId="77777777" w:rsidR="003B54C9" w:rsidRPr="003C0AEF" w:rsidRDefault="003B54C9" w:rsidP="003B54C9">
      <w:pPr>
        <w:pStyle w:val="Odlomakpopisa"/>
        <w:tabs>
          <w:tab w:val="left" w:pos="360"/>
          <w:tab w:val="left" w:pos="1080"/>
          <w:tab w:val="left" w:pos="1260"/>
          <w:tab w:val="left" w:pos="1440"/>
          <w:tab w:val="left" w:pos="3240"/>
        </w:tabs>
        <w:ind w:left="795" w:right="-360"/>
        <w:rPr>
          <w:rFonts w:ascii="Arial" w:hAnsi="Arial" w:cs="Arial"/>
          <w:szCs w:val="22"/>
        </w:rPr>
      </w:pPr>
    </w:p>
    <w:p w14:paraId="38DEFF49" w14:textId="77777777" w:rsidR="007B0A17" w:rsidRPr="003C0AEF" w:rsidRDefault="007B0A17" w:rsidP="003B54C9">
      <w:pPr>
        <w:pStyle w:val="Naslov2"/>
        <w:rPr>
          <w:rFonts w:cs="Arial"/>
          <w:sz w:val="22"/>
          <w:szCs w:val="22"/>
        </w:rPr>
      </w:pPr>
      <w:bookmarkStart w:id="38" w:name="_Toc64131396"/>
      <w:r w:rsidRPr="003C0AEF">
        <w:rPr>
          <w:rFonts w:cs="Arial"/>
          <w:sz w:val="22"/>
          <w:szCs w:val="22"/>
        </w:rPr>
        <w:t>Design Constraints</w:t>
      </w:r>
      <w:bookmarkEnd w:id="38"/>
    </w:p>
    <w:p w14:paraId="404FBB19" w14:textId="66983FFC" w:rsidR="00A5377E" w:rsidRPr="00364984" w:rsidRDefault="00A5377E" w:rsidP="00A5377E">
      <w:pPr>
        <w:rPr>
          <w:rFonts w:ascii="Arial" w:hAnsi="Arial" w:cs="Arial"/>
        </w:rPr>
      </w:pPr>
      <w:r>
        <w:rPr>
          <w:rFonts w:ascii="Arial" w:hAnsi="Arial" w:cs="Arial"/>
        </w:rPr>
        <w:t>Dizajn sustava mora biti jednostavan za sto lakše razumijevanje.</w:t>
      </w:r>
    </w:p>
    <w:p w14:paraId="2908EB2C" w14:textId="77777777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D50A958" w14:textId="77777777" w:rsidR="00871058" w:rsidRPr="00871058" w:rsidRDefault="00871058" w:rsidP="00871058">
      <w:pPr>
        <w:pStyle w:val="Naslov2"/>
        <w:rPr>
          <w:rFonts w:cs="Arial"/>
          <w:sz w:val="26"/>
          <w:lang w:val="en-US"/>
        </w:rPr>
      </w:pPr>
      <w:bookmarkStart w:id="39" w:name="_Toc363403539"/>
      <w:bookmarkStart w:id="40" w:name="_Toc64131397"/>
      <w:r w:rsidRPr="00871058">
        <w:rPr>
          <w:rFonts w:cs="Arial"/>
        </w:rPr>
        <w:t>Logical Database Requirements</w:t>
      </w:r>
      <w:bookmarkEnd w:id="39"/>
      <w:bookmarkEnd w:id="40"/>
    </w:p>
    <w:p w14:paraId="121FD38A" w14:textId="77777777" w:rsidR="00871058" w:rsidRPr="00871058" w:rsidRDefault="00871058" w:rsidP="00871058">
      <w:pPr>
        <w:rPr>
          <w:rFonts w:ascii="Arial" w:hAnsi="Arial" w:cs="Arial"/>
        </w:rPr>
      </w:pPr>
    </w:p>
    <w:p w14:paraId="62B07C4E" w14:textId="77777777" w:rsidR="00A5377E" w:rsidRDefault="00A5377E" w:rsidP="00A5377E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</w:t>
      </w:r>
    </w:p>
    <w:p w14:paraId="279DADA1" w14:textId="1C712889" w:rsidR="00A5377E" w:rsidRDefault="00D238FB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proofErr w:type="spellStart"/>
      <w:r>
        <w:rPr>
          <w:rFonts w:ascii="Arial" w:hAnsi="Arial" w:cs="Arial"/>
          <w:iCs/>
          <w:szCs w:val="22"/>
        </w:rPr>
        <w:t>User</w:t>
      </w:r>
      <w:proofErr w:type="spellEnd"/>
      <w:r w:rsidR="00A5377E">
        <w:rPr>
          <w:rFonts w:ascii="Arial" w:hAnsi="Arial" w:cs="Arial"/>
          <w:iCs/>
          <w:szCs w:val="22"/>
        </w:rPr>
        <w:t>(ime, prezime,</w:t>
      </w:r>
      <w:r w:rsidR="00CA0143">
        <w:rPr>
          <w:rFonts w:ascii="Arial" w:hAnsi="Arial" w:cs="Arial"/>
          <w:iCs/>
          <w:szCs w:val="22"/>
        </w:rPr>
        <w:t xml:space="preserve"> email</w:t>
      </w:r>
      <w:r w:rsidR="00A5377E">
        <w:rPr>
          <w:rFonts w:ascii="Arial" w:hAnsi="Arial" w:cs="Arial"/>
          <w:iCs/>
          <w:szCs w:val="22"/>
        </w:rPr>
        <w:t>)</w:t>
      </w:r>
    </w:p>
    <w:p w14:paraId="671AC58A" w14:textId="792C1446" w:rsidR="00A5377E" w:rsidRDefault="00D238FB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proofErr w:type="spellStart"/>
      <w:r>
        <w:rPr>
          <w:rFonts w:ascii="Arial" w:hAnsi="Arial" w:cs="Arial"/>
          <w:szCs w:val="22"/>
          <w:lang w:val="hr-HR"/>
        </w:rPr>
        <w:t>Recruiter</w:t>
      </w:r>
      <w:proofErr w:type="spellEnd"/>
      <w:r>
        <w:rPr>
          <w:rFonts w:ascii="Arial" w:hAnsi="Arial" w:cs="Arial"/>
          <w:iCs/>
          <w:szCs w:val="22"/>
        </w:rPr>
        <w:t xml:space="preserve"> </w:t>
      </w:r>
      <w:r w:rsidR="00CA0143">
        <w:rPr>
          <w:rFonts w:ascii="Arial" w:hAnsi="Arial" w:cs="Arial"/>
          <w:iCs/>
          <w:szCs w:val="22"/>
        </w:rPr>
        <w:t>(ime, prezime, lokacija, email)</w:t>
      </w:r>
    </w:p>
    <w:p w14:paraId="091926FD" w14:textId="14CB00CF" w:rsidR="00A5377E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Poslovi(naslov, opis)</w:t>
      </w:r>
    </w:p>
    <w:p w14:paraId="24F961F2" w14:textId="77777777" w:rsidR="00A5377E" w:rsidRDefault="00A5377E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lastRenderedPageBreak/>
        <w:t xml:space="preserve">Role </w:t>
      </w:r>
    </w:p>
    <w:p w14:paraId="0E2F56EF" w14:textId="37326325" w:rsidR="00A5377E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Vještine</w:t>
      </w:r>
    </w:p>
    <w:p w14:paraId="23125264" w14:textId="52C98FD6" w:rsidR="00CA0143" w:rsidRPr="00364984" w:rsidRDefault="00CA0143" w:rsidP="00A5377E">
      <w:pPr>
        <w:pStyle w:val="Odlomakpopisa"/>
        <w:numPr>
          <w:ilvl w:val="0"/>
          <w:numId w:val="39"/>
        </w:numPr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Recenzije</w:t>
      </w:r>
    </w:p>
    <w:p w14:paraId="4BDB5498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2916C19D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74869460" w14:textId="77777777" w:rsidR="00871058" w:rsidRDefault="00871058" w:rsidP="00871058">
      <w:pPr>
        <w:rPr>
          <w:rFonts w:ascii="Arial" w:hAnsi="Arial" w:cs="Arial"/>
          <w:i/>
          <w:szCs w:val="22"/>
        </w:rPr>
      </w:pPr>
    </w:p>
    <w:p w14:paraId="187F57B8" w14:textId="77777777" w:rsidR="00871058" w:rsidRPr="00871058" w:rsidRDefault="00871058" w:rsidP="00871058">
      <w:pPr>
        <w:rPr>
          <w:rFonts w:ascii="Arial" w:hAnsi="Arial" w:cs="Arial"/>
          <w:i/>
          <w:szCs w:val="22"/>
        </w:rPr>
      </w:pPr>
    </w:p>
    <w:p w14:paraId="5D6A455B" w14:textId="77777777" w:rsidR="00871058" w:rsidRPr="00871058" w:rsidRDefault="00871058" w:rsidP="00871058">
      <w:pPr>
        <w:pStyle w:val="Naslov3"/>
        <w:rPr>
          <w:noProof/>
          <w:sz w:val="22"/>
          <w:lang w:val="hr-HR"/>
        </w:rPr>
      </w:pPr>
      <w:bookmarkStart w:id="41" w:name="_Toc64131398"/>
      <w:r>
        <w:rPr>
          <w:noProof/>
          <w:lang w:val="hr-HR"/>
        </w:rPr>
        <w:t>Relacijski model</w:t>
      </w:r>
      <w:bookmarkEnd w:id="41"/>
      <w:r>
        <w:rPr>
          <w:noProof/>
          <w:lang w:val="hr-HR"/>
        </w:rPr>
        <w:t xml:space="preserve"> </w:t>
      </w:r>
    </w:p>
    <w:p w14:paraId="54738AF4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46ABBD8F" w14:textId="6576810B" w:rsidR="00871058" w:rsidRPr="00871058" w:rsidRDefault="00D238FB" w:rsidP="00CA0143">
      <w:pPr>
        <w:spacing w:line="360" w:lineRule="auto"/>
        <w:jc w:val="center"/>
        <w:rPr>
          <w:rFonts w:ascii="Arial" w:hAnsi="Arial" w:cs="Arial"/>
          <w:noProof/>
          <w:szCs w:val="22"/>
          <w:lang w:val="hr-HR"/>
        </w:rPr>
      </w:pPr>
      <w:r>
        <w:rPr>
          <w:noProof/>
          <w:lang w:val="hr-HR" w:eastAsia="hr-HR"/>
        </w:rPr>
        <w:pict w14:anchorId="2F9D8881">
          <v:shape id="_x0000_i1026" type="#_x0000_t75" style="width:468pt;height:283.8pt">
            <v:imagedata r:id="rId17" o:title="job-service-database-relations"/>
          </v:shape>
        </w:pict>
      </w:r>
    </w:p>
    <w:p w14:paraId="06BBA33E" w14:textId="77777777" w:rsidR="00871058" w:rsidRPr="00871058" w:rsidRDefault="00871058" w:rsidP="00871058">
      <w:pPr>
        <w:spacing w:line="360" w:lineRule="auto"/>
        <w:rPr>
          <w:rFonts w:ascii="Arial" w:hAnsi="Arial" w:cs="Arial"/>
          <w:noProof/>
          <w:szCs w:val="22"/>
          <w:lang w:val="hr-HR"/>
        </w:rPr>
      </w:pPr>
    </w:p>
    <w:p w14:paraId="6B7C3742" w14:textId="77777777" w:rsidR="00871058" w:rsidRPr="00871058" w:rsidRDefault="00871058" w:rsidP="00871058">
      <w:pPr>
        <w:pStyle w:val="Naslov3"/>
        <w:rPr>
          <w:noProof/>
          <w:lang w:val="hr-HR"/>
        </w:rPr>
      </w:pPr>
      <w:bookmarkStart w:id="42" w:name="_Toc64131399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42"/>
    </w:p>
    <w:p w14:paraId="5E163B36" w14:textId="77777777"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  <w:r w:rsidRPr="00871058">
        <w:rPr>
          <w:rFonts w:ascii="Arial" w:hAnsi="Arial" w:cs="Arial"/>
          <w:noProof/>
          <w:szCs w:val="22"/>
          <w:lang w:val="hr-HR"/>
        </w:rPr>
        <w:t>Popis tablica:</w:t>
      </w:r>
    </w:p>
    <w:p w14:paraId="2BD0BF07" w14:textId="2F09DC94" w:rsidR="00871058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users</w:t>
      </w:r>
    </w:p>
    <w:p w14:paraId="021A584B" w14:textId="285FD5A3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recruiters</w:t>
      </w:r>
    </w:p>
    <w:p w14:paraId="20E01A21" w14:textId="7F9386B5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lastRenderedPageBreak/>
        <w:t>roles</w:t>
      </w:r>
    </w:p>
    <w:p w14:paraId="0792698A" w14:textId="2EF7215B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role_user</w:t>
      </w:r>
    </w:p>
    <w:p w14:paraId="403D73CC" w14:textId="52DEB245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skills</w:t>
      </w:r>
    </w:p>
    <w:p w14:paraId="59C76E48" w14:textId="1C6D7432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jobs</w:t>
      </w:r>
    </w:p>
    <w:p w14:paraId="1A4677C5" w14:textId="7B82276A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skill_user</w:t>
      </w:r>
    </w:p>
    <w:p w14:paraId="16A2B839" w14:textId="77048688" w:rsidR="00CA0143" w:rsidRDefault="00E92922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skill_job</w:t>
      </w:r>
    </w:p>
    <w:p w14:paraId="54597127" w14:textId="7C9D065B" w:rsidR="00CA0143" w:rsidRDefault="00CA0143" w:rsidP="00CA0143">
      <w:pPr>
        <w:widowControl/>
        <w:numPr>
          <w:ilvl w:val="0"/>
          <w:numId w:val="27"/>
        </w:numPr>
        <w:spacing w:before="0" w:after="0" w:line="360" w:lineRule="auto"/>
        <w:ind w:left="714" w:hanging="357"/>
        <w:jc w:val="left"/>
        <w:rPr>
          <w:rFonts w:ascii="Arial" w:hAnsi="Arial" w:cs="Arial"/>
          <w:noProof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/>
        </w:rPr>
        <w:t>reviews</w:t>
      </w:r>
    </w:p>
    <w:p w14:paraId="4BE71EFF" w14:textId="77777777" w:rsidR="00CA0143" w:rsidRPr="00CA0143" w:rsidRDefault="00CA0143" w:rsidP="00CA0143">
      <w:pPr>
        <w:widowControl/>
        <w:spacing w:before="0" w:after="0" w:line="360" w:lineRule="auto"/>
        <w:ind w:left="714"/>
        <w:jc w:val="left"/>
        <w:rPr>
          <w:rFonts w:ascii="Arial" w:hAnsi="Arial" w:cs="Arial"/>
          <w:noProof/>
          <w:szCs w:val="22"/>
          <w:lang w:val="hr-HR"/>
        </w:rPr>
      </w:pPr>
    </w:p>
    <w:p w14:paraId="464FCBC1" w14:textId="77777777" w:rsidR="00871058" w:rsidRPr="00871058" w:rsidRDefault="00871058" w:rsidP="00871058">
      <w:pPr>
        <w:rPr>
          <w:rFonts w:ascii="Arial" w:hAnsi="Arial" w:cs="Arial"/>
          <w:noProof/>
          <w:szCs w:val="22"/>
          <w:lang w:val="hr-HR"/>
        </w:rPr>
      </w:pPr>
    </w:p>
    <w:p w14:paraId="4DF0A49D" w14:textId="71EE2ED0" w:rsidR="00871058" w:rsidRPr="00871058" w:rsidRDefault="00CA0143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USER</w:t>
      </w:r>
    </w:p>
    <w:p w14:paraId="5C8C6B0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5F226F2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5E1265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AF4D3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8077C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4C2BF45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EEC77BE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FB91F0E" w14:textId="7BE1C498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7E8BBAD3" w14:textId="554394B5" w:rsidR="00871058" w:rsidRPr="00871058" w:rsidRDefault="00CA0143" w:rsidP="00CA0143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t(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3B38F0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0D9DFC31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871058" w:rsidRPr="00871058" w14:paraId="6761D0B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C5F72EA" w14:textId="45296567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First_name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3C27E24" w14:textId="1A08B682" w:rsidR="00871058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B1785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91F6417" w14:textId="24E3B714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ime</w:t>
            </w:r>
          </w:p>
        </w:tc>
      </w:tr>
      <w:tr w:rsidR="00871058" w:rsidRPr="00871058" w14:paraId="144FF3F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4A16D2" w14:textId="196EFFA1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Last_name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FFECEC" w14:textId="3F62B241" w:rsidR="00871058" w:rsidRPr="00871058" w:rsidRDefault="00871058" w:rsidP="00CA0143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CA0143">
              <w:rPr>
                <w:rFonts w:ascii="Arial" w:hAnsi="Arial" w:cs="Arial"/>
                <w:noProof/>
                <w:sz w:val="20"/>
                <w:lang w:val="hr-HR"/>
              </w:rPr>
              <w:t>191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9E6B9B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BF7B94" w14:textId="65EBD8A1" w:rsidR="00871058" w:rsidRPr="00871058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</w:t>
            </w:r>
          </w:p>
        </w:tc>
      </w:tr>
      <w:tr w:rsidR="00871058" w:rsidRPr="00871058" w14:paraId="7F4521C0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934BD36" w14:textId="3D684805" w:rsidR="00871058" w:rsidRPr="00871058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B7D2E0" w14:textId="03C4830A" w:rsidR="00871058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(1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9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15F2E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FC55FB" w14:textId="4287E3D5" w:rsidR="00871058" w:rsidRPr="00871058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</w:t>
            </w:r>
          </w:p>
        </w:tc>
      </w:tr>
      <w:tr w:rsidR="00CA0143" w:rsidRPr="00871058" w14:paraId="6DC2E119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2BDDA77" w14:textId="66C67F52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github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72DDB4" w14:textId="0ABE10E9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AFF27F" w14:textId="13D1DC1B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F6BD24" w14:textId="19A679B0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Github korisnika</w:t>
            </w:r>
          </w:p>
        </w:tc>
      </w:tr>
      <w:tr w:rsidR="00CA0143" w:rsidRPr="00871058" w14:paraId="30C9C548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8425FCF" w14:textId="680F4C19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linkedin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627F69" w14:textId="40632FD6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BEB89C" w14:textId="5C75890E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5BD0DDE" w14:textId="36003EB7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Linkedin korisnika</w:t>
            </w:r>
          </w:p>
        </w:tc>
      </w:tr>
      <w:tr w:rsidR="00CA0143" w:rsidRPr="00871058" w14:paraId="3D5CBD76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7A22782" w14:textId="2DE736B9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facebook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D28397" w14:textId="382EF79D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10EF7C5" w14:textId="6FC2DFBC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441815" w14:textId="538C24CD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Facebook korisnika</w:t>
            </w:r>
          </w:p>
        </w:tc>
      </w:tr>
      <w:tr w:rsidR="00CA0143" w:rsidRPr="00871058" w14:paraId="0E72D79E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9DD3DEC" w14:textId="27F4162D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instagram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9D4959" w14:textId="7CDE17D3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13A12A" w14:textId="0114AF05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41AAD31" w14:textId="0B591D45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Instagram korisnika</w:t>
            </w:r>
          </w:p>
        </w:tc>
      </w:tr>
      <w:tr w:rsidR="00CA0143" w:rsidRPr="00871058" w14:paraId="010BF4E0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5BB2ED0" w14:textId="74C4884D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password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FFACB7" w14:textId="17F4C9A7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Varchar(191)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91C970" w14:textId="5C0EE921" w:rsidR="00CA0143" w:rsidRPr="00871058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E9A92D" w14:textId="36C13834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</w:t>
            </w:r>
          </w:p>
        </w:tc>
      </w:tr>
      <w:tr w:rsidR="00CA0143" w:rsidRPr="00871058" w14:paraId="2BF9194D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E3F1AD" w14:textId="12D93794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Email_verified_at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BB7B54" w14:textId="3235E1F0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6F432" w14:textId="58297E5E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830239" w14:textId="55763F4B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potvrde emaila</w:t>
            </w:r>
          </w:p>
        </w:tc>
      </w:tr>
      <w:tr w:rsidR="00CA0143" w:rsidRPr="00871058" w14:paraId="089DC12B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E4C7B96" w14:textId="4EDAC69A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Remember_token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2DF073" w14:textId="0141781D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6E4625" w14:textId="47A995C6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85AF2B" w14:textId="6D16FE77" w:rsidR="00CA0143" w:rsidRDefault="00CA0143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Token da li sustav pamti korisnika</w:t>
            </w:r>
          </w:p>
        </w:tc>
      </w:tr>
      <w:tr w:rsidR="00CA0143" w:rsidRPr="00871058" w14:paraId="5CE56B54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708391B" w14:textId="23BF8427" w:rsidR="00CA0143" w:rsidRDefault="00CA0143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39A47" w14:textId="053D93BA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C244A0" w14:textId="26590BF5" w:rsidR="00CA0143" w:rsidRDefault="00CA0143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CF75C2" w14:textId="194BBC6B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registracije korisnika</w:t>
            </w:r>
          </w:p>
        </w:tc>
      </w:tr>
      <w:tr w:rsidR="00CA0143" w:rsidRPr="00871058" w14:paraId="77DB8FDE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8536186" w14:textId="06EBA6F2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D13854" w14:textId="1970514E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6AE8E0" w14:textId="04EBEA71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74A49A" w14:textId="796686CA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 profila</w:t>
            </w:r>
          </w:p>
        </w:tc>
      </w:tr>
      <w:tr w:rsidR="00CA0143" w:rsidRPr="00871058" w14:paraId="78327AFA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D2B3561" w14:textId="7A888C76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Recruiter_id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AB9C49" w14:textId="141A279D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977262" w14:textId="4A6E6AD5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C1FF2" w14:textId="5FC89ED8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Ako je korisnik recruiter, on ima recruiter id</w:t>
            </w:r>
          </w:p>
        </w:tc>
      </w:tr>
      <w:tr w:rsidR="00CA0143" w:rsidRPr="00871058" w14:paraId="6CF7E481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3A4B099" w14:textId="2E226365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Api_token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17A717" w14:textId="30564D56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Varchar(60=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71D819" w14:textId="79E1BB2C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C2082" w14:textId="287D5611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Token za autentifikaciju</w:t>
            </w:r>
          </w:p>
        </w:tc>
      </w:tr>
      <w:tr w:rsidR="00CA0143" w:rsidRPr="00871058" w14:paraId="2ABE2963" w14:textId="77777777" w:rsidTr="00CA0143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D061B6D" w14:textId="69D5FA4D" w:rsidR="00CA0143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Is_recruiter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E571A75" w14:textId="50F03EBA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9EF012" w14:textId="10DB0A6D" w:rsidR="00CA0143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6C95DD" w14:textId="2AB69BF1" w:rsidR="00CA0143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recruiter ili ne</w:t>
            </w:r>
          </w:p>
        </w:tc>
      </w:tr>
    </w:tbl>
    <w:p w14:paraId="3382A365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C71F13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27243A0" w14:textId="60D10E0E" w:rsidR="00871058" w:rsidRPr="00871058" w:rsidRDefault="0064369C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RECRUITERS</w:t>
      </w:r>
    </w:p>
    <w:p w14:paraId="62199465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0BA48EA3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9E37D0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56946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8BE7925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44E740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6C86DEDE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F4AEECD" w14:textId="7872972A" w:rsidR="00871058" w:rsidRPr="00871058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6D92DC20" w14:textId="2B4ED9DA" w:rsidR="00871058" w:rsidRPr="00871058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CC71281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ED81D8E" w14:textId="595649BE" w:rsidR="00871058" w:rsidRPr="00871058" w:rsidRDefault="00871058" w:rsidP="0064369C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Sifra </w:t>
            </w:r>
            <w:r w:rsidR="0064369C">
              <w:rPr>
                <w:rFonts w:ascii="Arial" w:hAnsi="Arial" w:cs="Arial"/>
                <w:i/>
                <w:noProof/>
                <w:sz w:val="20"/>
                <w:lang w:val="hr-HR"/>
              </w:rPr>
              <w:t>poslodavca</w:t>
            </w:r>
          </w:p>
        </w:tc>
      </w:tr>
      <w:tr w:rsidR="00871058" w:rsidRPr="00871058" w14:paraId="29D5A88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12B4151" w14:textId="43D877C2" w:rsidR="00871058" w:rsidRPr="00871058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E74513" w14:textId="7750BF3D" w:rsidR="00871058" w:rsidRPr="00871058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F15D8E4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E4525B6" w14:textId="17F3D747" w:rsidR="00871058" w:rsidRPr="00871058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user podataka poslodavca</w:t>
            </w:r>
          </w:p>
        </w:tc>
      </w:tr>
      <w:tr w:rsidR="0064369C" w:rsidRPr="00871058" w14:paraId="2240350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CC8ED8A" w14:textId="5A023E44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4DBBDF" w14:textId="76948927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2D33DA" w14:textId="2FE7F692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2B03DF" w14:textId="471C6A18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tvrtke(po defaultu je puno ime korisnika)</w:t>
            </w:r>
          </w:p>
        </w:tc>
      </w:tr>
      <w:tr w:rsidR="0064369C" w:rsidRPr="00871058" w14:paraId="1FA5B44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3F8EDC" w14:textId="281EE4E6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location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5859AC" w14:textId="322DA3D2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9750DD4" w14:textId="1BF2816A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A03888" w14:textId="415B75FB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lokacija</w:t>
            </w:r>
          </w:p>
        </w:tc>
      </w:tr>
      <w:tr w:rsidR="0064369C" w:rsidRPr="00871058" w14:paraId="0DC5ABF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3025087" w14:textId="68FF5673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AD8161E" w14:textId="26A4593D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ED57D40" w14:textId="0A003C60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32DFEE" w14:textId="7A3F0042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64369C" w:rsidRPr="00871058" w14:paraId="13F932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7CF6452" w14:textId="4EFB55FB" w:rsidR="0064369C" w:rsidRDefault="0064369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487AB3" w14:textId="1B1E648A" w:rsidR="0064369C" w:rsidRDefault="0064369C" w:rsidP="0064369C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807DB" w14:textId="7803BA40" w:rsidR="0064369C" w:rsidRPr="00871058" w:rsidRDefault="0064369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724CCD" w14:textId="55E17FEF" w:rsidR="0064369C" w:rsidRDefault="0064369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0DA123B1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0F5E840" w14:textId="113BD330" w:rsidR="00871058" w:rsidRPr="00871058" w:rsidRDefault="0064369C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ROLES</w:t>
      </w:r>
    </w:p>
    <w:p w14:paraId="4C4CEA3D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4A70B92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F4B1DA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F1028F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C47ED7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CDF10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F0304E1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AB94D6F" w14:textId="72FCE675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795CFD5" w14:textId="7F7BCE98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748921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02C431C0" w14:textId="750E4B4A" w:rsidR="00871058" w:rsidRPr="00871058" w:rsidRDefault="00871058" w:rsidP="004A03D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4A03D6">
              <w:rPr>
                <w:rFonts w:ascii="Arial" w:hAnsi="Arial" w:cs="Arial"/>
                <w:i/>
                <w:noProof/>
                <w:sz w:val="20"/>
                <w:lang w:val="hr-HR"/>
              </w:rPr>
              <w:t>role</w:t>
            </w:r>
          </w:p>
        </w:tc>
      </w:tr>
      <w:tr w:rsidR="00871058" w:rsidRPr="00871058" w14:paraId="4AD463E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2EDFAA1" w14:textId="7EF59E75" w:rsidR="00871058" w:rsidRPr="00871058" w:rsidRDefault="004A03D6" w:rsidP="004A03D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95D1BFE" w14:textId="3F65802D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A13F2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94796F" w14:textId="4552722F" w:rsidR="00871058" w:rsidRPr="00871058" w:rsidRDefault="004A03D6" w:rsidP="004A03D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role</w:t>
            </w:r>
          </w:p>
        </w:tc>
      </w:tr>
      <w:tr w:rsidR="00871058" w:rsidRPr="00871058" w14:paraId="4C9D3DB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6FB80A" w14:textId="3B6A0CF9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1CF792" w14:textId="21500D0F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43CE4A8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9996668" w14:textId="2E7106E0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4FBEBD6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010284D" w14:textId="746AD8AB" w:rsidR="00871058" w:rsidRPr="00871058" w:rsidRDefault="004A03D6" w:rsidP="004A03D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E2A020E" w14:textId="1C25B2F6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A142C84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D655A4" w14:textId="2CFC7703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50895670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DE268D9" w14:textId="2D13BFE5" w:rsidR="00871058" w:rsidRPr="00871058" w:rsidRDefault="004A03D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ROLE_USER</w:t>
      </w:r>
    </w:p>
    <w:p w14:paraId="38C1F85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051FF1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90E9A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D5897C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A8B5B7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3DA0D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6A8D18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9E9D38" w14:textId="722B3C33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F290BAF" w14:textId="6B5785BD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51786E4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0AA1D90" w14:textId="54C5CD1C" w:rsidR="00871058" w:rsidRPr="00871058" w:rsidRDefault="004A03D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</w:p>
        </w:tc>
      </w:tr>
      <w:tr w:rsidR="00871058" w:rsidRPr="00871058" w14:paraId="7BCF8456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F79B867" w14:textId="26AAD3A1" w:rsidR="00871058" w:rsidRPr="00871058" w:rsidRDefault="004A03D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role_id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A5429F4" w14:textId="399E99F8" w:rsidR="00871058" w:rsidRPr="00871058" w:rsidRDefault="004A03D6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CB329C" w14:textId="7114114D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418E7E" w14:textId="08A3CD33" w:rsidR="00871058" w:rsidRPr="00871058" w:rsidRDefault="00871058" w:rsidP="00E9292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92922">
              <w:rPr>
                <w:rFonts w:ascii="Arial" w:hAnsi="Arial" w:cs="Arial"/>
                <w:i/>
                <w:noProof/>
                <w:sz w:val="20"/>
                <w:lang w:val="hr-HR"/>
              </w:rPr>
              <w:t>role</w:t>
            </w:r>
          </w:p>
        </w:tc>
      </w:tr>
      <w:tr w:rsidR="00871058" w:rsidRPr="00871058" w14:paraId="3A936D7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552F7E" w14:textId="581EFB9D" w:rsidR="00871058" w:rsidRPr="00871058" w:rsidRDefault="00E92922" w:rsidP="00E9292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E70A979" w14:textId="1F2B53E9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378CA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7F6F39F" w14:textId="5B11B11D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usera</w:t>
            </w:r>
          </w:p>
        </w:tc>
      </w:tr>
      <w:tr w:rsidR="00871058" w:rsidRPr="00871058" w14:paraId="57D66F1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6C628" w14:textId="7DA11AE3" w:rsidR="00871058" w:rsidRPr="00871058" w:rsidRDefault="00E92922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500119" w14:textId="18BF2871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D8ED4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05789ED" w14:textId="2360D960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0F5FA04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AEA0FBD" w14:textId="082487E7" w:rsidR="00871058" w:rsidRPr="00871058" w:rsidRDefault="00E92922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AB8EA09" w14:textId="7BA3C6C6" w:rsidR="00871058" w:rsidRPr="00871058" w:rsidRDefault="00E92922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A5A022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7758D6" w14:textId="21B0EBF6" w:rsidR="00871058" w:rsidRPr="00871058" w:rsidRDefault="00E92922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0C8FE7C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385868E9" w14:textId="61ADC4D8" w:rsidR="00871058" w:rsidRPr="00871058" w:rsidRDefault="00E92922" w:rsidP="00E92922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SKILLS</w:t>
      </w:r>
    </w:p>
    <w:p w14:paraId="67C0C651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26D09CB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865562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lastRenderedPageBreak/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9287E1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C3CAB2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379F09C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381E9AB5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1D42D797" w14:textId="03F4EFF4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FAD8B0" w14:textId="5F583BB8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127AECD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2E5BDA94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Sifra posloprimca</w:t>
            </w:r>
          </w:p>
        </w:tc>
      </w:tr>
      <w:tr w:rsidR="00871058" w:rsidRPr="00871058" w14:paraId="2D03ED7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FFA6335" w14:textId="6AC7DE1C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924858" w14:textId="6C93C39C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A13B29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3EFFF9" w14:textId="576C19E3" w:rsidR="00871058" w:rsidRPr="00871058" w:rsidRDefault="009134BC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</w:t>
            </w:r>
          </w:p>
        </w:tc>
      </w:tr>
      <w:tr w:rsidR="00871058" w:rsidRPr="00871058" w14:paraId="14F7659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6FC9356" w14:textId="0150C7E1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EC05F08" w14:textId="07939A2F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F10E34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44BF82" w14:textId="01EA0E82" w:rsidR="00871058" w:rsidRPr="00871058" w:rsidRDefault="004A17D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871058" w:rsidRPr="00871058" w14:paraId="67F9E10E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6883F87" w14:textId="5C7AA255" w:rsidR="00871058" w:rsidRPr="00871058" w:rsidRDefault="009134BC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BF9396D" w14:textId="3214EE82" w:rsidR="00871058" w:rsidRPr="00871058" w:rsidRDefault="009134BC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69043F" w14:textId="680EC73E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2D6DD7" w14:textId="4ED52D86" w:rsidR="00871058" w:rsidRPr="00871058" w:rsidRDefault="004A17D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308D56C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41414C7E" w14:textId="3EB8BE1E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JOBS</w:t>
      </w:r>
    </w:p>
    <w:p w14:paraId="797E50C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05A701C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ECA64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76B53D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36FD2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BD287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78B8D27B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611ABD7D" w14:textId="2995CF5F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AA39F10" w14:textId="77395D21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0B78B4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0C4179C" w14:textId="77777777" w:rsidR="00871058" w:rsidRPr="00871058" w:rsidRDefault="00871058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>ID vrste obrazovanja</w:t>
            </w:r>
          </w:p>
        </w:tc>
      </w:tr>
      <w:tr w:rsidR="00871058" w:rsidRPr="00871058" w14:paraId="06883E8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B2F2CF0" w14:textId="182E33B9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BC26908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Varchar(255)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4049E1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FD0979" w14:textId="286EB51B" w:rsidR="00871058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Naslov posla</w:t>
            </w:r>
          </w:p>
        </w:tc>
      </w:tr>
      <w:tr w:rsidR="0049288A" w:rsidRPr="00871058" w14:paraId="6529CA9B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35B0B9" w14:textId="7AB8D32D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Description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C9AEA7" w14:textId="3F82FEB3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3E29D7" w14:textId="5EA64E8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D7E99C" w14:textId="777956CB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Opis posla</w:t>
            </w:r>
          </w:p>
        </w:tc>
      </w:tr>
      <w:tr w:rsidR="0049288A" w:rsidRPr="00871058" w14:paraId="439E46E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BDB2A63" w14:textId="12551EFA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Employee_id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F5E0F1" w14:textId="49D45914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C37A9C" w14:textId="2D1E653C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6436C4A" w14:textId="6F43C045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zaposlenika</w:t>
            </w:r>
          </w:p>
        </w:tc>
      </w:tr>
      <w:tr w:rsidR="0049288A" w:rsidRPr="00871058" w14:paraId="27EB2615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A11C536" w14:textId="3F1C452F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Recruiter_id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C76730" w14:textId="726A2FC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CE4341" w14:textId="021E7562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F6CB89" w14:textId="0391693F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poslodavca</w:t>
            </w:r>
          </w:p>
        </w:tc>
      </w:tr>
      <w:tr w:rsidR="0049288A" w:rsidRPr="00871058" w14:paraId="6C9F41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320A8E8" w14:textId="2CFF2C86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In_progress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FC8561" w14:textId="6EB6D0A2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959D73" w14:textId="2E15B363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6C632FF" w14:textId="4DD18F64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u tijeku</w:t>
            </w:r>
          </w:p>
        </w:tc>
      </w:tr>
      <w:tr w:rsidR="0049288A" w:rsidRPr="00871058" w14:paraId="632D72F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4B29F10" w14:textId="591DEBF4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Finished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38CE5E1" w14:textId="766EC8AA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boolean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BC401" w14:textId="2ED473E9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E7B16FB" w14:textId="222AFC64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 li je gotov</w:t>
            </w:r>
          </w:p>
        </w:tc>
      </w:tr>
      <w:tr w:rsidR="0049288A" w:rsidRPr="00871058" w14:paraId="4EEC4B8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DACA515" w14:textId="1A569698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34611A9" w14:textId="13151EAB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206421" w14:textId="276F8365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FADF065" w14:textId="49F0B64B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49288A" w:rsidRPr="00871058" w14:paraId="4726198C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A1B399C" w14:textId="606A01FC" w:rsidR="0049288A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E0A42" w14:textId="1B09B660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B5C7818" w14:textId="7C1073AF" w:rsidR="0049288A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77FCB2" w14:textId="78F16190" w:rsidR="0049288A" w:rsidRPr="00871058" w:rsidRDefault="0049288A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7B04FA4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51C8CC9" w14:textId="317FFB49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SKILL_USER</w:t>
      </w:r>
    </w:p>
    <w:p w14:paraId="568C698B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69A540DB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B1F64B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AF66E4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946D8F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FD13AE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4AFF4D73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5972837A" w14:textId="1E9A2B6E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32F723D" w14:textId="5FB97A25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746FEB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96FB96F" w14:textId="70A33042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7AEC020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FE7BF55" w14:textId="5453CA54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Skill_id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2CE743" w14:textId="21822ADB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06A856F" w14:textId="34B54269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BB4E6" w14:textId="1300F822" w:rsidR="00871058" w:rsidRPr="00871058" w:rsidRDefault="009C130E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vještine</w:t>
            </w:r>
          </w:p>
        </w:tc>
      </w:tr>
      <w:tr w:rsidR="00871058" w:rsidRPr="00871058" w14:paraId="2BBC86C6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6153875" w14:textId="4DCE8638" w:rsidR="00871058" w:rsidRPr="00871058" w:rsidRDefault="0049288A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D5E072" w14:textId="7AB2B421" w:rsidR="00871058" w:rsidRPr="00871058" w:rsidRDefault="0049288A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57A02C" w14:textId="28C189B1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2D1652" w14:textId="40FBDE0A" w:rsidR="00871058" w:rsidRPr="00871058" w:rsidRDefault="00871058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C130E">
              <w:rPr>
                <w:rFonts w:ascii="Arial" w:hAnsi="Arial" w:cs="Arial"/>
                <w:i/>
                <w:noProof/>
                <w:sz w:val="20"/>
                <w:lang w:val="hr-HR"/>
              </w:rPr>
              <w:t>korisnika</w:t>
            </w:r>
          </w:p>
        </w:tc>
      </w:tr>
      <w:tr w:rsidR="00871058" w:rsidRPr="00871058" w14:paraId="60AE6EF5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57CC89" w14:textId="078C8A4B" w:rsidR="00871058" w:rsidRPr="00871058" w:rsidRDefault="009C130E" w:rsidP="009C130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50501F8" w14:textId="74C765C5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433ED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430EFB" w14:textId="6558206D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6F1D729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3D115441" w14:textId="6380E5B2" w:rsidR="009C130E" w:rsidRDefault="009C130E" w:rsidP="009C130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5CDA0ECA" w14:textId="06B420C5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347638AB" w14:textId="7DF3ECBF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3668D76E" w14:textId="4F59E121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1A93948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6AA258D8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6FFBD3E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30DCCCAD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36AF6883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2452636C" w14:textId="162E9027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SKILL_JOB</w:t>
      </w:r>
    </w:p>
    <w:p w14:paraId="54C529ED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13F3806A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3FD2E0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CB9BB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FC4CEE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FA4AE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04F6AB35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1EC01CF" w14:textId="004C01A8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B233FFA" w14:textId="292B0D93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B42F0B9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12596C21" w14:textId="2CBC4846" w:rsidR="00871058" w:rsidRPr="00871058" w:rsidRDefault="009C130E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73265FD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9DE859" w14:textId="2BFD1363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skill</w:t>
            </w:r>
            <w:r w:rsidR="00871058"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1138039" w14:textId="6F0496EE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021D5B" w14:textId="0CB6AEF9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600339" w14:textId="41199B84" w:rsidR="00871058" w:rsidRPr="00871058" w:rsidRDefault="00871058" w:rsidP="009C130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C130E">
              <w:rPr>
                <w:rFonts w:ascii="Arial" w:hAnsi="Arial" w:cs="Arial"/>
                <w:i/>
                <w:noProof/>
                <w:sz w:val="20"/>
                <w:lang w:val="hr-HR"/>
              </w:rPr>
              <w:t>vještine</w:t>
            </w:r>
          </w:p>
        </w:tc>
      </w:tr>
      <w:tr w:rsidR="00871058" w:rsidRPr="00871058" w14:paraId="05DFDAF0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D41BC81" w14:textId="1D1A7815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job</w:t>
            </w:r>
            <w:r w:rsidR="00871058"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76722C" w14:textId="2B6ADEE3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72C886" w14:textId="57632F38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E2F060" w14:textId="1C275604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posla</w:t>
            </w:r>
          </w:p>
        </w:tc>
      </w:tr>
      <w:tr w:rsidR="009C130E" w:rsidRPr="00871058" w14:paraId="004636AB" w14:textId="77777777" w:rsidTr="009C130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DCC981D" w14:textId="167ED6BD" w:rsidR="009C130E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F45B50" w14:textId="2BC559E4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55FF08A" w14:textId="6A1C6D97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9BCE4C" w14:textId="5C0AED9A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1336F11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55D6EE08" w14:textId="4D400324" w:rsidR="009C130E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1767CC1" w14:textId="4D164330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299CB568" w14:textId="5FA51BEF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BE82095" w14:textId="1957259F" w:rsidR="009C130E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1C0157D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322EE50" w14:textId="6FA794FA" w:rsidR="00871058" w:rsidRPr="00871058" w:rsidRDefault="00E92922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REVIEWS</w:t>
      </w:r>
    </w:p>
    <w:p w14:paraId="3691E7B2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4D659FD4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26A9371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11BC11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0617873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510EDC0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004825C0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5610441" w14:textId="3C471522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62B96B1E" w14:textId="3ED27C9C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4A8DC4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169EDDE" w14:textId="10CA9386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</w:t>
            </w:r>
          </w:p>
        </w:tc>
      </w:tr>
      <w:tr w:rsidR="00871058" w:rsidRPr="00871058" w14:paraId="2F10BA3F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BEE8B1F" w14:textId="5B28CE2C" w:rsidR="00871058" w:rsidRPr="00871058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description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79D6386" w14:textId="3A8C6B08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text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7C8E2EE" w14:textId="19D4064C" w:rsidR="00871058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E2FAD7" w14:textId="09F7EF30" w:rsidR="00871058" w:rsidRPr="00871058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Sadržaj recenzije</w:t>
            </w:r>
          </w:p>
        </w:tc>
      </w:tr>
      <w:tr w:rsidR="009C130E" w:rsidRPr="00871058" w14:paraId="510DCA9B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5D6F3F9" w14:textId="20F12390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Rating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5A9C61" w14:textId="5FB5AEDA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Double(8, 2)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92E1811" w14:textId="4B1BFF12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5E346A" w14:textId="760256FD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ocjena</w:t>
            </w:r>
          </w:p>
        </w:tc>
      </w:tr>
      <w:tr w:rsidR="009C130E" w:rsidRPr="00871058" w14:paraId="0625020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227F24" w14:textId="578B1AB7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User_id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B7451F5" w14:textId="0161286D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90198" w14:textId="1324F7C6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53ED2AC" w14:textId="3E2A0ABD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korisnika</w:t>
            </w:r>
          </w:p>
        </w:tc>
      </w:tr>
      <w:tr w:rsidR="009C130E" w:rsidRPr="00871058" w14:paraId="65E6258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4CA9B08" w14:textId="400A8792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Reviewer_id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AA645C" w14:textId="4606791D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bigint(20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2D9112F" w14:textId="0C423562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C752A56" w14:textId="7B8A2109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autora recenzije</w:t>
            </w:r>
          </w:p>
        </w:tc>
      </w:tr>
      <w:tr w:rsidR="009C130E" w:rsidRPr="00871058" w14:paraId="4CFC19D1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4CE9A73" w14:textId="5FC35738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Created_at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081088" w14:textId="77EA17A3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6F1AAF" w14:textId="7F21C8A0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5F66EB" w14:textId="4BD3B268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kreiranja</w:t>
            </w:r>
          </w:p>
        </w:tc>
      </w:tr>
      <w:tr w:rsidR="009C130E" w:rsidRPr="00871058" w14:paraId="116CABC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E774119" w14:textId="69B24ABD" w:rsidR="009C130E" w:rsidRDefault="009C130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Updated_at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0096041" w14:textId="6A99C664" w:rsidR="009C130E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timestamp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BE8756" w14:textId="6C70DDAD" w:rsidR="009C130E" w:rsidRPr="00871058" w:rsidRDefault="009C130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5AD366" w14:textId="7FAA858C" w:rsidR="009C130E" w:rsidRDefault="009C130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ažuriranja</w:t>
            </w:r>
          </w:p>
        </w:tc>
      </w:tr>
    </w:tbl>
    <w:p w14:paraId="526770CE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2D3F0BEC" w14:textId="77777777" w:rsidR="00871058" w:rsidRPr="00871058" w:rsidRDefault="00871058" w:rsidP="00871058">
      <w:pPr>
        <w:rPr>
          <w:rFonts w:ascii="Arial" w:hAnsi="Arial" w:cs="Arial"/>
          <w:i/>
          <w:sz w:val="20"/>
        </w:rPr>
      </w:pPr>
    </w:p>
    <w:p w14:paraId="75CF4315" w14:textId="77777777" w:rsidR="00871058" w:rsidRPr="00871058" w:rsidRDefault="00871058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 w:val="20"/>
        </w:rPr>
      </w:pPr>
    </w:p>
    <w:p w14:paraId="4603252E" w14:textId="77777777" w:rsidR="00494852" w:rsidRPr="003C0AEF" w:rsidRDefault="00494852" w:rsidP="00B33B10">
      <w:pPr>
        <w:pStyle w:val="Naslov2"/>
        <w:rPr>
          <w:rFonts w:cs="Arial"/>
          <w:sz w:val="22"/>
          <w:szCs w:val="22"/>
          <w:lang w:val="hr-HR"/>
        </w:rPr>
      </w:pPr>
      <w:bookmarkStart w:id="43" w:name="_Toc64131400"/>
      <w:r w:rsidRPr="003C0AEF">
        <w:rPr>
          <w:rFonts w:cs="Arial"/>
          <w:sz w:val="22"/>
          <w:szCs w:val="22"/>
          <w:lang w:val="hr-HR"/>
        </w:rPr>
        <w:t>Nefunkcionalni zahtjevi</w:t>
      </w:r>
      <w:bookmarkEnd w:id="43"/>
    </w:p>
    <w:p w14:paraId="0FF12E87" w14:textId="4B66937B" w:rsidR="00676BC9" w:rsidRDefault="00F714DC" w:rsidP="00676BC9">
      <w:pPr>
        <w:pStyle w:val="Naslov3"/>
        <w:rPr>
          <w:rFonts w:cs="Arial"/>
          <w:sz w:val="22"/>
          <w:szCs w:val="22"/>
          <w:lang w:val="hr-HR"/>
        </w:rPr>
      </w:pPr>
      <w:bookmarkStart w:id="44" w:name="_Toc64131401"/>
      <w:r w:rsidRPr="003C0AEF">
        <w:rPr>
          <w:rFonts w:cs="Arial"/>
          <w:sz w:val="22"/>
          <w:szCs w:val="22"/>
          <w:lang w:val="hr-HR"/>
        </w:rPr>
        <w:t>Korisničk</w:t>
      </w:r>
      <w:r w:rsidR="002D4F6B" w:rsidRPr="003C0AEF">
        <w:rPr>
          <w:rFonts w:cs="Arial"/>
          <w:sz w:val="22"/>
          <w:szCs w:val="22"/>
          <w:lang w:val="hr-HR"/>
        </w:rPr>
        <w:t>a sučelja</w:t>
      </w:r>
      <w:bookmarkEnd w:id="44"/>
    </w:p>
    <w:p w14:paraId="3934BC1C" w14:textId="4F30D40E" w:rsidR="00676BC9" w:rsidRPr="00676BC9" w:rsidRDefault="00676BC9" w:rsidP="00676BC9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Za izradu sučelja smo koristili biblioteku „</w:t>
      </w:r>
      <w:proofErr w:type="spellStart"/>
      <w:r>
        <w:rPr>
          <w:rFonts w:ascii="Arial" w:hAnsi="Arial" w:cs="Arial"/>
          <w:lang w:val="hr-HR"/>
        </w:rPr>
        <w:t>Vuetify</w:t>
      </w:r>
      <w:proofErr w:type="spellEnd"/>
      <w:r>
        <w:rPr>
          <w:rFonts w:ascii="Arial" w:hAnsi="Arial" w:cs="Arial"/>
          <w:lang w:val="hr-HR"/>
        </w:rPr>
        <w:t xml:space="preserve">“. Boja pozadine je </w:t>
      </w:r>
      <w:r w:rsidRPr="00676BC9">
        <w:rPr>
          <w:rFonts w:ascii="Arial" w:hAnsi="Arial" w:cs="Arial"/>
          <w:lang w:val="hr-HR"/>
        </w:rPr>
        <w:t>#e0e0e0</w:t>
      </w:r>
      <w:r>
        <w:rPr>
          <w:rFonts w:ascii="Arial" w:hAnsi="Arial" w:cs="Arial"/>
          <w:lang w:val="hr-HR"/>
        </w:rPr>
        <w:t>, pored ove boje najviše smo koristili #</w:t>
      </w:r>
      <w:proofErr w:type="spellStart"/>
      <w:r>
        <w:rPr>
          <w:rFonts w:ascii="Arial" w:hAnsi="Arial" w:cs="Arial"/>
          <w:lang w:val="hr-HR"/>
        </w:rPr>
        <w:t>fff</w:t>
      </w:r>
      <w:proofErr w:type="spellEnd"/>
      <w:r>
        <w:rPr>
          <w:rFonts w:ascii="Arial" w:hAnsi="Arial" w:cs="Arial"/>
          <w:lang w:val="hr-HR"/>
        </w:rPr>
        <w:t xml:space="preserve"> i </w:t>
      </w:r>
      <w:r w:rsidRPr="00676BC9">
        <w:rPr>
          <w:rFonts w:ascii="Arial" w:hAnsi="Arial" w:cs="Arial"/>
          <w:lang w:val="hr-HR"/>
        </w:rPr>
        <w:t>#263238</w:t>
      </w:r>
      <w:r>
        <w:rPr>
          <w:rFonts w:ascii="Arial" w:hAnsi="Arial" w:cs="Arial"/>
          <w:lang w:val="hr-HR"/>
        </w:rPr>
        <w:t>. Za boje gumbova smo koristili plavu, zelenu, narančastu i žutu (ovisno o akciji koju gumb obavlja).</w:t>
      </w:r>
    </w:p>
    <w:p w14:paraId="7811DD11" w14:textId="2194C8AD" w:rsidR="00494852" w:rsidRPr="003C0AEF" w:rsidRDefault="002D4F6B" w:rsidP="00B33B10">
      <w:pPr>
        <w:pStyle w:val="Naslov3"/>
        <w:rPr>
          <w:rFonts w:cs="Arial"/>
          <w:sz w:val="22"/>
          <w:szCs w:val="22"/>
          <w:lang w:val="hr-HR"/>
        </w:rPr>
      </w:pPr>
      <w:bookmarkStart w:id="45" w:name="_Toc64131402"/>
      <w:r w:rsidRPr="003C0AEF">
        <w:rPr>
          <w:rFonts w:cs="Arial"/>
          <w:sz w:val="22"/>
          <w:szCs w:val="22"/>
          <w:lang w:val="hr-HR"/>
        </w:rPr>
        <w:lastRenderedPageBreak/>
        <w:t xml:space="preserve">Vanjska sučelja </w:t>
      </w:r>
      <w:r w:rsidR="009D3B10" w:rsidRPr="003C0AEF">
        <w:rPr>
          <w:rFonts w:cs="Arial"/>
          <w:sz w:val="22"/>
          <w:szCs w:val="22"/>
          <w:lang w:val="hr-HR"/>
        </w:rPr>
        <w:t>i</w:t>
      </w:r>
      <w:r w:rsidR="00F714DC" w:rsidRPr="003C0AEF">
        <w:rPr>
          <w:rFonts w:cs="Arial"/>
          <w:sz w:val="22"/>
          <w:szCs w:val="22"/>
          <w:lang w:val="hr-HR"/>
        </w:rPr>
        <w:t xml:space="preserve"> integracije</w:t>
      </w:r>
      <w:bookmarkEnd w:id="45"/>
    </w:p>
    <w:p w14:paraId="272D7699" w14:textId="77777777" w:rsidR="00494852" w:rsidRPr="003C0AEF" w:rsidRDefault="00F714DC" w:rsidP="00B33B10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Mrežn</w:t>
      </w:r>
      <w:r w:rsidR="007047A9">
        <w:rPr>
          <w:rFonts w:cs="Arial"/>
          <w:sz w:val="22"/>
          <w:szCs w:val="22"/>
          <w:lang w:val="hr-HR"/>
        </w:rPr>
        <w:t>a</w:t>
      </w:r>
      <w:r w:rsidRPr="003C0AEF">
        <w:rPr>
          <w:rFonts w:cs="Arial"/>
          <w:sz w:val="22"/>
          <w:szCs w:val="22"/>
          <w:lang w:val="hr-HR"/>
        </w:rPr>
        <w:t xml:space="preserve"> i h</w:t>
      </w:r>
      <w:r w:rsidR="007047A9">
        <w:rPr>
          <w:rFonts w:cs="Arial"/>
          <w:sz w:val="22"/>
          <w:szCs w:val="22"/>
          <w:lang w:val="hr-HR"/>
        </w:rPr>
        <w:t>ardverska sučelja</w:t>
      </w:r>
    </w:p>
    <w:p w14:paraId="16CCBB36" w14:textId="2B7541AE" w:rsidR="00F714DC" w:rsidRPr="003C0AEF" w:rsidRDefault="00D0271F" w:rsidP="00F714DC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izradi sustava smo koristili HTTP.</w:t>
      </w:r>
    </w:p>
    <w:p w14:paraId="7163C4A9" w14:textId="33EB158A" w:rsidR="00494852" w:rsidRDefault="00871058" w:rsidP="00B33B10">
      <w:pPr>
        <w:pStyle w:val="Naslov4"/>
        <w:rPr>
          <w:rFonts w:cs="Arial"/>
          <w:sz w:val="22"/>
          <w:szCs w:val="22"/>
          <w:lang w:val="hr-HR"/>
        </w:rPr>
      </w:pPr>
      <w:proofErr w:type="spellStart"/>
      <w:r>
        <w:rPr>
          <w:rFonts w:cs="Arial"/>
          <w:sz w:val="22"/>
          <w:szCs w:val="22"/>
          <w:lang w:val="hr-HR"/>
        </w:rPr>
        <w:t>Sustav</w:t>
      </w:r>
      <w:r w:rsidR="009D3B10" w:rsidRPr="003C0AEF">
        <w:rPr>
          <w:rFonts w:cs="Arial"/>
          <w:sz w:val="22"/>
          <w:szCs w:val="22"/>
          <w:lang w:val="hr-HR"/>
        </w:rPr>
        <w:t>ski</w:t>
      </w:r>
      <w:proofErr w:type="spellEnd"/>
      <w:r w:rsidR="009D3B10" w:rsidRPr="003C0AEF">
        <w:rPr>
          <w:rFonts w:cs="Arial"/>
          <w:sz w:val="22"/>
          <w:szCs w:val="22"/>
          <w:lang w:val="hr-HR"/>
        </w:rPr>
        <w:t xml:space="preserve"> i softverski </w:t>
      </w:r>
      <w:r w:rsidR="00494852" w:rsidRPr="003C0AEF">
        <w:rPr>
          <w:rFonts w:cs="Arial"/>
          <w:sz w:val="22"/>
          <w:szCs w:val="22"/>
          <w:lang w:val="hr-HR"/>
        </w:rPr>
        <w:t>interfejsi</w:t>
      </w:r>
    </w:p>
    <w:p w14:paraId="5CA62EAA" w14:textId="16E325E3" w:rsidR="00D0271F" w:rsidRPr="00D0271F" w:rsidRDefault="00D0271F" w:rsidP="00D0271F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U izradi sustava smo koristili </w:t>
      </w:r>
      <w:proofErr w:type="spellStart"/>
      <w:r>
        <w:rPr>
          <w:rFonts w:ascii="Arial" w:hAnsi="Arial" w:cs="Arial"/>
          <w:lang w:val="hr-HR"/>
        </w:rPr>
        <w:t>Laravel</w:t>
      </w:r>
      <w:proofErr w:type="spellEnd"/>
      <w:r>
        <w:rPr>
          <w:rFonts w:ascii="Arial" w:hAnsi="Arial" w:cs="Arial"/>
          <w:lang w:val="hr-HR"/>
        </w:rPr>
        <w:t xml:space="preserve"> </w:t>
      </w:r>
      <w:proofErr w:type="spellStart"/>
      <w:r>
        <w:rPr>
          <w:rFonts w:ascii="Arial" w:hAnsi="Arial" w:cs="Arial"/>
          <w:lang w:val="hr-HR"/>
        </w:rPr>
        <w:t>Orion</w:t>
      </w:r>
      <w:proofErr w:type="spellEnd"/>
      <w:r>
        <w:rPr>
          <w:rFonts w:ascii="Arial" w:hAnsi="Arial" w:cs="Arial"/>
          <w:lang w:val="hr-HR"/>
        </w:rPr>
        <w:t xml:space="preserve"> i </w:t>
      </w:r>
      <w:proofErr w:type="spellStart"/>
      <w:r>
        <w:rPr>
          <w:rFonts w:ascii="Arial" w:hAnsi="Arial" w:cs="Arial"/>
          <w:lang w:val="hr-HR"/>
        </w:rPr>
        <w:t>VueJS</w:t>
      </w:r>
      <w:proofErr w:type="spellEnd"/>
      <w:r>
        <w:rPr>
          <w:rFonts w:ascii="Arial" w:hAnsi="Arial" w:cs="Arial"/>
          <w:lang w:val="hr-HR"/>
        </w:rPr>
        <w:t xml:space="preserve">. Pored ova dva </w:t>
      </w:r>
      <w:proofErr w:type="spellStart"/>
      <w:r>
        <w:rPr>
          <w:rFonts w:ascii="Arial" w:hAnsi="Arial" w:cs="Arial"/>
          <w:lang w:val="hr-HR"/>
        </w:rPr>
        <w:t>frameworka</w:t>
      </w:r>
      <w:proofErr w:type="spellEnd"/>
      <w:r>
        <w:rPr>
          <w:rFonts w:ascii="Arial" w:hAnsi="Arial" w:cs="Arial"/>
          <w:lang w:val="hr-HR"/>
        </w:rPr>
        <w:t xml:space="preserve"> smo koristili biblioteke kako sto su </w:t>
      </w:r>
      <w:proofErr w:type="spellStart"/>
      <w:r>
        <w:rPr>
          <w:rFonts w:ascii="Arial" w:hAnsi="Arial" w:cs="Arial"/>
          <w:lang w:val="hr-HR"/>
        </w:rPr>
        <w:t>Vuetify</w:t>
      </w:r>
      <w:proofErr w:type="spellEnd"/>
      <w:r>
        <w:rPr>
          <w:rFonts w:ascii="Arial" w:hAnsi="Arial" w:cs="Arial"/>
          <w:lang w:val="hr-HR"/>
        </w:rPr>
        <w:t xml:space="preserve"> (za izradu sučelja), </w:t>
      </w:r>
      <w:proofErr w:type="spellStart"/>
      <w:r>
        <w:rPr>
          <w:rFonts w:ascii="Arial" w:hAnsi="Arial" w:cs="Arial"/>
          <w:lang w:val="hr-HR"/>
        </w:rPr>
        <w:t>Axios</w:t>
      </w:r>
      <w:proofErr w:type="spellEnd"/>
      <w:r>
        <w:rPr>
          <w:rFonts w:ascii="Arial" w:hAnsi="Arial" w:cs="Arial"/>
          <w:lang w:val="hr-HR"/>
        </w:rPr>
        <w:t xml:space="preserve"> (za slanje HTTP zahtjeva). Odlučili smo se za </w:t>
      </w:r>
      <w:proofErr w:type="spellStart"/>
      <w:r>
        <w:rPr>
          <w:rFonts w:ascii="Arial" w:hAnsi="Arial" w:cs="Arial"/>
          <w:lang w:val="hr-HR"/>
        </w:rPr>
        <w:t>MySQL</w:t>
      </w:r>
      <w:proofErr w:type="spellEnd"/>
      <w:r>
        <w:rPr>
          <w:rFonts w:ascii="Arial" w:hAnsi="Arial" w:cs="Arial"/>
          <w:lang w:val="hr-HR"/>
        </w:rPr>
        <w:t xml:space="preserve"> bazu podataka, stanje u bazi evidentiramo pomoću </w:t>
      </w:r>
      <w:proofErr w:type="spellStart"/>
      <w:r>
        <w:rPr>
          <w:rFonts w:ascii="Arial" w:hAnsi="Arial" w:cs="Arial"/>
          <w:lang w:val="hr-HR"/>
        </w:rPr>
        <w:t>PhpMyAdmin</w:t>
      </w:r>
      <w:proofErr w:type="spellEnd"/>
      <w:r>
        <w:rPr>
          <w:rFonts w:ascii="Arial" w:hAnsi="Arial" w:cs="Arial"/>
          <w:lang w:val="hr-HR"/>
        </w:rPr>
        <w:t>-a.</w:t>
      </w:r>
    </w:p>
    <w:p w14:paraId="3A4CF745" w14:textId="23312ABE" w:rsidR="0059790D" w:rsidRDefault="0059790D" w:rsidP="0059790D">
      <w:pPr>
        <w:pStyle w:val="Naslov3"/>
        <w:rPr>
          <w:rFonts w:cs="Arial"/>
          <w:sz w:val="22"/>
          <w:szCs w:val="22"/>
          <w:lang w:val="hr-HR"/>
        </w:rPr>
      </w:pPr>
      <w:bookmarkStart w:id="46" w:name="_Toc64131403"/>
      <w:r w:rsidRPr="003C0AEF">
        <w:rPr>
          <w:rFonts w:cs="Arial"/>
          <w:sz w:val="22"/>
          <w:szCs w:val="22"/>
          <w:lang w:val="hr-HR"/>
        </w:rPr>
        <w:t>Upotrebljivost</w:t>
      </w:r>
      <w:bookmarkEnd w:id="46"/>
    </w:p>
    <w:p w14:paraId="3041741F" w14:textId="6D1AEC30" w:rsidR="00D0271F" w:rsidRPr="00D0271F" w:rsidRDefault="00D0271F" w:rsidP="00D0271F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Sustav je namijenjen programerima koji bi se bez nekih poteškoća trebali snalaziti u sustavu. Sustav će također koristiti osobe koje nisu toliko tehničko potkovane kao programeri </w:t>
      </w:r>
      <w:r w:rsidR="00A9388A">
        <w:rPr>
          <w:rFonts w:ascii="Arial" w:hAnsi="Arial" w:cs="Arial"/>
          <w:lang w:val="hr-HR"/>
        </w:rPr>
        <w:t>(osobe kojima npr. treba izraditi web stranicu za obrt koji posjeduju), ovim osobama vjerojatno neće biti toliko lako savladati funkcionalnosti sustava, no smatramo da će u vrlo kratkom vremenu biti sposobne bez velikih poteškoća koristiti sustav.</w:t>
      </w:r>
      <w:r>
        <w:rPr>
          <w:rFonts w:ascii="Arial" w:hAnsi="Arial" w:cs="Arial"/>
          <w:lang w:val="hr-HR"/>
        </w:rPr>
        <w:t xml:space="preserve"> </w:t>
      </w:r>
    </w:p>
    <w:p w14:paraId="6F1A55B8" w14:textId="656E1D0D" w:rsidR="0059790D" w:rsidRPr="00A9388A" w:rsidRDefault="0059790D" w:rsidP="0059790D">
      <w:pPr>
        <w:pStyle w:val="Naslov3"/>
        <w:rPr>
          <w:rFonts w:cs="Arial"/>
          <w:sz w:val="22"/>
          <w:szCs w:val="22"/>
          <w:lang w:val="hr-HR"/>
        </w:rPr>
      </w:pPr>
      <w:bookmarkStart w:id="47" w:name="_Toc64131404"/>
      <w:r w:rsidRPr="003C0AEF">
        <w:rPr>
          <w:rFonts w:cs="Arial"/>
          <w:sz w:val="22"/>
          <w:szCs w:val="22"/>
          <w:lang w:val="hr-HR"/>
        </w:rPr>
        <w:t>Performanse</w:t>
      </w:r>
      <w:bookmarkEnd w:id="47"/>
    </w:p>
    <w:p w14:paraId="1078CFFF" w14:textId="4C5D5ABB" w:rsidR="00706657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Kapacitet</w:t>
      </w:r>
    </w:p>
    <w:p w14:paraId="346E9E10" w14:textId="435E23C2" w:rsidR="00A9388A" w:rsidRPr="00A9388A" w:rsidRDefault="00A9388A" w:rsidP="00A9388A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Sustav je dobro osmišljen i izrađen koristeći moderne tehnologije s vrhunskim performansama.</w:t>
      </w:r>
    </w:p>
    <w:p w14:paraId="6CBE6A58" w14:textId="77777777" w:rsidR="00706657" w:rsidRPr="003C0AEF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Dostupnost i pouzdanost</w:t>
      </w:r>
    </w:p>
    <w:p w14:paraId="12573B3A" w14:textId="4DE32703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shd w:val="clear" w:color="auto" w:fill="FFFFFF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Dostupnost </w:t>
      </w:r>
      <w:r w:rsidR="00852BF3">
        <w:rPr>
          <w:rFonts w:ascii="Arial" w:hAnsi="Arial" w:cs="Arial"/>
          <w:szCs w:val="22"/>
          <w:lang w:val="hr-HR"/>
        </w:rPr>
        <w:t>sustava će biti 99%.</w:t>
      </w:r>
    </w:p>
    <w:p w14:paraId="1F8F251C" w14:textId="432F9016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shd w:val="clear" w:color="auto" w:fill="FFFFFF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Srednje vrijeme između dva otkaza (</w:t>
      </w:r>
      <w:proofErr w:type="spellStart"/>
      <w:r w:rsidRPr="003C0AEF">
        <w:rPr>
          <w:rFonts w:ascii="Arial" w:hAnsi="Arial" w:cs="Arial"/>
          <w:szCs w:val="22"/>
          <w:lang w:val="hr-HR"/>
        </w:rPr>
        <w:t>Mean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Time </w:t>
      </w:r>
      <w:proofErr w:type="spellStart"/>
      <w:r w:rsidRPr="003C0AEF">
        <w:rPr>
          <w:rFonts w:ascii="Arial" w:hAnsi="Arial" w:cs="Arial"/>
          <w:szCs w:val="22"/>
          <w:lang w:val="hr-HR"/>
        </w:rPr>
        <w:t>Between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</w:t>
      </w:r>
      <w:proofErr w:type="spellStart"/>
      <w:r w:rsidRPr="003C0AEF">
        <w:rPr>
          <w:rFonts w:ascii="Arial" w:hAnsi="Arial" w:cs="Arial"/>
          <w:szCs w:val="22"/>
          <w:lang w:val="hr-HR"/>
        </w:rPr>
        <w:t>Failures</w:t>
      </w:r>
      <w:proofErr w:type="spellEnd"/>
      <w:r w:rsidRPr="003C0AEF">
        <w:rPr>
          <w:rFonts w:ascii="Arial" w:hAnsi="Arial" w:cs="Arial"/>
          <w:szCs w:val="22"/>
          <w:lang w:val="hr-HR"/>
        </w:rPr>
        <w:t xml:space="preserve"> (MTBF)) – </w:t>
      </w:r>
      <w:r w:rsidR="00852BF3">
        <w:rPr>
          <w:rFonts w:ascii="Arial" w:hAnsi="Arial" w:cs="Arial"/>
          <w:szCs w:val="22"/>
          <w:lang w:val="hr-HR"/>
        </w:rPr>
        <w:t>će biti 3 mjeseca.</w:t>
      </w:r>
    </w:p>
    <w:p w14:paraId="495F2CBB" w14:textId="12BBD99C" w:rsidR="00706657" w:rsidRPr="003C0AEF" w:rsidRDefault="00706657" w:rsidP="00852BF3">
      <w:pPr>
        <w:numPr>
          <w:ilvl w:val="0"/>
          <w:numId w:val="5"/>
        </w:numPr>
        <w:rPr>
          <w:rFonts w:ascii="Arial" w:hAnsi="Arial" w:cs="Arial"/>
          <w:i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Srednje vrijeme otklanjanja greške (MTTF) – </w:t>
      </w:r>
      <w:r w:rsidR="00852BF3">
        <w:rPr>
          <w:rFonts w:ascii="Arial" w:hAnsi="Arial" w:cs="Arial"/>
          <w:szCs w:val="22"/>
          <w:lang w:val="hr-HR"/>
        </w:rPr>
        <w:t>neće prelaziti jedan dan.</w:t>
      </w:r>
    </w:p>
    <w:p w14:paraId="6C74F548" w14:textId="1BD7572E" w:rsidR="00706657" w:rsidRDefault="00706657" w:rsidP="00706657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Latencija</w:t>
      </w:r>
    </w:p>
    <w:p w14:paraId="2F3852F5" w14:textId="372D80BE" w:rsidR="00B65FF1" w:rsidRPr="00B65FF1" w:rsidRDefault="00B65FF1" w:rsidP="00B65FF1">
      <w:pPr>
        <w:rPr>
          <w:rFonts w:ascii="Arial" w:hAnsi="Arial" w:cs="Arial"/>
          <w:lang w:val="hr-HR"/>
        </w:rPr>
      </w:pPr>
      <w:r w:rsidRPr="00B65FF1">
        <w:rPr>
          <w:rFonts w:ascii="Arial" w:hAnsi="Arial" w:cs="Arial"/>
          <w:lang w:val="hr-HR"/>
        </w:rPr>
        <w:t>Zahtjevi se izvršavaju unutar nekoliko sekundi.</w:t>
      </w:r>
    </w:p>
    <w:p w14:paraId="1720D585" w14:textId="77777777" w:rsidR="008C5C71" w:rsidRPr="005810E6" w:rsidRDefault="008C5C71" w:rsidP="00714EED">
      <w:pPr>
        <w:pStyle w:val="Naslov3"/>
        <w:rPr>
          <w:rFonts w:cs="Arial"/>
          <w:sz w:val="22"/>
          <w:szCs w:val="22"/>
          <w:lang w:val="hr-HR"/>
        </w:rPr>
      </w:pPr>
      <w:bookmarkStart w:id="48" w:name="_Toc64131405"/>
      <w:r w:rsidRPr="005810E6">
        <w:rPr>
          <w:rFonts w:cs="Arial"/>
          <w:sz w:val="22"/>
          <w:szCs w:val="22"/>
          <w:lang w:val="hr-HR"/>
        </w:rPr>
        <w:lastRenderedPageBreak/>
        <w:t>Korektnost</w:t>
      </w:r>
      <w:bookmarkEnd w:id="48"/>
    </w:p>
    <w:p w14:paraId="623F0BA4" w14:textId="6C02AFB9" w:rsidR="008A5D9B" w:rsidRDefault="008A5D9B" w:rsidP="008A5D9B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T</w:t>
      </w:r>
      <w:r w:rsidR="007047A9">
        <w:rPr>
          <w:rFonts w:cs="Arial"/>
          <w:sz w:val="22"/>
          <w:szCs w:val="22"/>
          <w:lang w:val="hr-HR"/>
        </w:rPr>
        <w:t>o</w:t>
      </w:r>
      <w:r w:rsidRPr="003C0AEF">
        <w:rPr>
          <w:rFonts w:cs="Arial"/>
          <w:sz w:val="22"/>
          <w:szCs w:val="22"/>
          <w:lang w:val="hr-HR"/>
        </w:rPr>
        <w:t>čnost</w:t>
      </w:r>
    </w:p>
    <w:p w14:paraId="3E1C3568" w14:textId="55BA035D" w:rsid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novca će imati najveću moguću točnost.</w:t>
      </w:r>
    </w:p>
    <w:p w14:paraId="5C1FF680" w14:textId="475C4E1F" w:rsidR="0079084B" w:rsidRP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vremena će imati najveću moguću točnost.</w:t>
      </w:r>
    </w:p>
    <w:p w14:paraId="6B8B270E" w14:textId="58B4F3AF" w:rsidR="008A5D9B" w:rsidRDefault="008A5D9B" w:rsidP="008C5C71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Preciznost</w:t>
      </w:r>
    </w:p>
    <w:p w14:paraId="1D779892" w14:textId="4A0C55C8" w:rsid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novca će imati najveću moguću preciznost.</w:t>
      </w:r>
    </w:p>
    <w:p w14:paraId="30F56727" w14:textId="50A864F8" w:rsidR="0079084B" w:rsidRPr="0079084B" w:rsidRDefault="0079084B" w:rsidP="0079084B">
      <w:pPr>
        <w:pStyle w:val="Odlomakpopisa"/>
        <w:numPr>
          <w:ilvl w:val="0"/>
          <w:numId w:val="30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Vrijednost vremena će imati najveću moguću preciznost.</w:t>
      </w:r>
    </w:p>
    <w:p w14:paraId="383604A7" w14:textId="5FC1DC7E" w:rsidR="008C5C71" w:rsidRDefault="008C5C71" w:rsidP="008C5C71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>Ažurnost</w:t>
      </w:r>
    </w:p>
    <w:p w14:paraId="2B34B09B" w14:textId="11F350DB" w:rsidR="005810E6" w:rsidRPr="005810E6" w:rsidRDefault="005810E6" w:rsidP="005810E6">
      <w:pPr>
        <w:pStyle w:val="Odlomakpopisa"/>
        <w:numPr>
          <w:ilvl w:val="0"/>
          <w:numId w:val="31"/>
        </w:num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>Kada korisnik ažurira podatke, ostali korisnici će vidjeti promjene u roku par sekundi.</w:t>
      </w:r>
    </w:p>
    <w:p w14:paraId="3ECDB349" w14:textId="77777777" w:rsidR="00714EED" w:rsidRPr="003C0AEF" w:rsidRDefault="00714EED" w:rsidP="008C5C71">
      <w:pPr>
        <w:pStyle w:val="Naslov3"/>
        <w:rPr>
          <w:rFonts w:cs="Arial"/>
          <w:sz w:val="22"/>
          <w:szCs w:val="22"/>
          <w:lang w:val="hr-HR"/>
        </w:rPr>
      </w:pPr>
      <w:bookmarkStart w:id="49" w:name="_Toc64131406"/>
      <w:r w:rsidRPr="003C0AEF">
        <w:rPr>
          <w:rFonts w:cs="Arial"/>
          <w:sz w:val="22"/>
          <w:szCs w:val="22"/>
          <w:lang w:val="hr-HR"/>
        </w:rPr>
        <w:t>Instalacija</w:t>
      </w:r>
      <w:bookmarkEnd w:id="49"/>
    </w:p>
    <w:p w14:paraId="1B46D5DA" w14:textId="27E1503F" w:rsidR="00714EED" w:rsidRPr="003C0AEF" w:rsidRDefault="00A9388A" w:rsidP="00714EED">
      <w:pPr>
        <w:rPr>
          <w:rFonts w:ascii="Arial" w:hAnsi="Arial"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Radi se o web aplikaciji, za korištenje iste je potreban samo web preglednik.</w:t>
      </w:r>
    </w:p>
    <w:p w14:paraId="0389F6BE" w14:textId="77777777" w:rsidR="00F946DE" w:rsidRPr="00F4348C" w:rsidRDefault="00F946DE" w:rsidP="00F946DE">
      <w:pPr>
        <w:pStyle w:val="Naslov3"/>
        <w:rPr>
          <w:rFonts w:cs="Arial"/>
          <w:sz w:val="22"/>
          <w:szCs w:val="22"/>
          <w:lang w:val="hr-HR"/>
        </w:rPr>
      </w:pPr>
      <w:bookmarkStart w:id="50" w:name="_Toc64131407"/>
      <w:r w:rsidRPr="00F4348C">
        <w:rPr>
          <w:rFonts w:cs="Arial"/>
          <w:sz w:val="22"/>
          <w:szCs w:val="22"/>
          <w:lang w:val="hr-HR"/>
        </w:rPr>
        <w:t xml:space="preserve">Upravljanje i održavanje </w:t>
      </w:r>
      <w:r w:rsidR="00871058" w:rsidRPr="00F4348C">
        <w:rPr>
          <w:rFonts w:cs="Arial"/>
          <w:sz w:val="22"/>
          <w:szCs w:val="22"/>
          <w:lang w:val="hr-HR"/>
        </w:rPr>
        <w:t>sustav</w:t>
      </w:r>
      <w:r w:rsidRPr="00F4348C">
        <w:rPr>
          <w:rFonts w:cs="Arial"/>
          <w:sz w:val="22"/>
          <w:szCs w:val="22"/>
          <w:lang w:val="hr-HR"/>
        </w:rPr>
        <w:t>a</w:t>
      </w:r>
      <w:bookmarkEnd w:id="50"/>
    </w:p>
    <w:p w14:paraId="5D866560" w14:textId="212E6100" w:rsidR="00965027" w:rsidRDefault="00965027" w:rsidP="00965027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Nadzor</w:t>
      </w:r>
    </w:p>
    <w:p w14:paraId="0B4BF4C0" w14:textId="1C1D0990" w:rsidR="00985F1D" w:rsidRPr="00985F1D" w:rsidRDefault="00985F1D" w:rsidP="00985F1D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Nadzornik sustava redovno provjerava kršenje internetskog bontona i ispravnost objavljenih poslovnih ponuda. Također provjerava ukoliko ima nekakvih grešaka u sustavu.</w:t>
      </w:r>
    </w:p>
    <w:p w14:paraId="401C4A50" w14:textId="77777777" w:rsidR="00F946DE" w:rsidRPr="003C0AEF" w:rsidRDefault="00965027" w:rsidP="00F946DE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Održavanje</w:t>
      </w:r>
    </w:p>
    <w:p w14:paraId="1A014C79" w14:textId="77777777" w:rsidR="00985F1D" w:rsidRDefault="00985F1D" w:rsidP="00985F1D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40AFAB2C" w14:textId="25EF4ED8" w:rsidR="00F946DE" w:rsidRDefault="00764EE0" w:rsidP="00F946DE">
      <w:pPr>
        <w:pStyle w:val="Naslov4"/>
        <w:rPr>
          <w:rFonts w:eastAsia="MS Mincho" w:cs="Arial"/>
          <w:sz w:val="22"/>
          <w:szCs w:val="22"/>
          <w:lang w:val="hr-HR"/>
        </w:rPr>
      </w:pPr>
      <w:r w:rsidRPr="003C0AEF">
        <w:rPr>
          <w:rFonts w:eastAsia="MS Mincho" w:cs="Arial"/>
          <w:sz w:val="22"/>
          <w:szCs w:val="22"/>
          <w:lang w:val="hr-HR"/>
        </w:rPr>
        <w:t>Operativnost</w:t>
      </w:r>
    </w:p>
    <w:p w14:paraId="68B07BCC" w14:textId="11AF3FF3" w:rsidR="00985F1D" w:rsidRPr="00985F1D" w:rsidRDefault="00985F1D" w:rsidP="00985F1D">
      <w:pPr>
        <w:pStyle w:val="Odlomakpopisa"/>
        <w:numPr>
          <w:ilvl w:val="0"/>
          <w:numId w:val="31"/>
        </w:numPr>
        <w:rPr>
          <w:rFonts w:eastAsia="MS Mincho"/>
          <w:lang w:val="hr-HR"/>
        </w:rPr>
      </w:pPr>
      <w:proofErr w:type="spellStart"/>
      <w:r>
        <w:rPr>
          <w:rFonts w:ascii="Arial" w:eastAsia="MS Mincho" w:hAnsi="Arial" w:cs="Arial"/>
          <w:lang w:val="hr-HR"/>
        </w:rPr>
        <w:t>Autenti</w:t>
      </w:r>
      <w:r w:rsidR="00EB404F">
        <w:rPr>
          <w:rFonts w:ascii="Arial" w:eastAsia="MS Mincho" w:hAnsi="Arial" w:cs="Arial"/>
          <w:lang w:val="hr-HR"/>
        </w:rPr>
        <w:t>fi</w:t>
      </w:r>
      <w:r>
        <w:rPr>
          <w:rFonts w:ascii="Arial" w:eastAsia="MS Mincho" w:hAnsi="Arial" w:cs="Arial"/>
          <w:lang w:val="hr-HR"/>
        </w:rPr>
        <w:t>kacija</w:t>
      </w:r>
      <w:proofErr w:type="spellEnd"/>
    </w:p>
    <w:p w14:paraId="73EB8FAC" w14:textId="116D6DEF" w:rsidR="00985F1D" w:rsidRPr="00985F1D" w:rsidRDefault="00985F1D" w:rsidP="00985F1D">
      <w:pPr>
        <w:pStyle w:val="Odlomakpopisa"/>
        <w:numPr>
          <w:ilvl w:val="0"/>
          <w:numId w:val="31"/>
        </w:numPr>
        <w:rPr>
          <w:rFonts w:eastAsia="MS Mincho"/>
          <w:lang w:val="hr-HR"/>
        </w:rPr>
      </w:pPr>
      <w:r>
        <w:rPr>
          <w:rFonts w:ascii="Arial" w:eastAsia="MS Mincho" w:hAnsi="Arial" w:cs="Arial"/>
          <w:lang w:val="hr-HR"/>
        </w:rPr>
        <w:t>CRUD operacije</w:t>
      </w:r>
    </w:p>
    <w:p w14:paraId="482EFC3D" w14:textId="77777777" w:rsidR="00494852" w:rsidRPr="003C0AEF" w:rsidRDefault="00494852" w:rsidP="00577FBF">
      <w:pPr>
        <w:pStyle w:val="Naslov3"/>
        <w:rPr>
          <w:rFonts w:cs="Arial"/>
          <w:sz w:val="22"/>
          <w:szCs w:val="22"/>
          <w:lang w:val="hr-HR"/>
        </w:rPr>
      </w:pPr>
      <w:bookmarkStart w:id="51" w:name="_Toc64131408"/>
      <w:r w:rsidRPr="003C0AEF">
        <w:rPr>
          <w:rFonts w:cs="Arial"/>
          <w:sz w:val="22"/>
          <w:szCs w:val="22"/>
          <w:lang w:val="hr-HR"/>
        </w:rPr>
        <w:lastRenderedPageBreak/>
        <w:t>Sigurnost</w:t>
      </w:r>
      <w:bookmarkEnd w:id="51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779139B3" w14:textId="3984AD28" w:rsidR="00553A1A" w:rsidRDefault="00553A1A" w:rsidP="00553A1A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Zaštita </w:t>
      </w:r>
      <w:r w:rsidR="00871058">
        <w:rPr>
          <w:rFonts w:cs="Arial"/>
          <w:sz w:val="22"/>
          <w:szCs w:val="22"/>
          <w:lang w:val="hr-HR"/>
        </w:rPr>
        <w:t>sustav</w:t>
      </w:r>
      <w:r w:rsidRPr="003C0AEF">
        <w:rPr>
          <w:rFonts w:cs="Arial"/>
          <w:sz w:val="22"/>
          <w:szCs w:val="22"/>
          <w:lang w:val="hr-HR"/>
        </w:rPr>
        <w:t>a</w:t>
      </w:r>
    </w:p>
    <w:p w14:paraId="31F3AC5A" w14:textId="59B58316" w:rsidR="00B65FF1" w:rsidRPr="00B65FF1" w:rsidRDefault="00B65FF1" w:rsidP="00B65FF1">
      <w:pPr>
        <w:rPr>
          <w:rFonts w:ascii="Arial" w:hAnsi="Arial" w:cs="Arial"/>
          <w:lang w:val="hr-HR"/>
        </w:rPr>
      </w:pPr>
      <w:r>
        <w:rPr>
          <w:rFonts w:ascii="Arial" w:hAnsi="Arial" w:cs="Arial"/>
          <w:lang w:val="hr-HR"/>
        </w:rPr>
        <w:t xml:space="preserve">Svi osjetljivi podaci su </w:t>
      </w:r>
      <w:proofErr w:type="spellStart"/>
      <w:r>
        <w:rPr>
          <w:rFonts w:ascii="Arial" w:hAnsi="Arial" w:cs="Arial"/>
          <w:lang w:val="hr-HR"/>
        </w:rPr>
        <w:t>enkriptirani</w:t>
      </w:r>
      <w:proofErr w:type="spellEnd"/>
      <w:r>
        <w:rPr>
          <w:rFonts w:ascii="Arial" w:hAnsi="Arial" w:cs="Arial"/>
          <w:lang w:val="hr-HR"/>
        </w:rPr>
        <w:t xml:space="preserve"> pomoću metoda koje </w:t>
      </w:r>
      <w:proofErr w:type="spellStart"/>
      <w:r>
        <w:rPr>
          <w:rFonts w:ascii="Arial" w:hAnsi="Arial" w:cs="Arial"/>
          <w:lang w:val="hr-HR"/>
        </w:rPr>
        <w:t>Laravel</w:t>
      </w:r>
      <w:proofErr w:type="spellEnd"/>
      <w:r>
        <w:rPr>
          <w:rFonts w:ascii="Arial" w:hAnsi="Arial" w:cs="Arial"/>
          <w:lang w:val="hr-HR"/>
        </w:rPr>
        <w:t xml:space="preserve"> omogućuje (</w:t>
      </w:r>
      <w:proofErr w:type="spellStart"/>
      <w:r>
        <w:rPr>
          <w:rFonts w:ascii="Arial" w:hAnsi="Arial" w:cs="Arial"/>
          <w:lang w:val="hr-HR"/>
        </w:rPr>
        <w:t>Hash</w:t>
      </w:r>
      <w:proofErr w:type="spellEnd"/>
      <w:r w:rsidR="0079084B">
        <w:rPr>
          <w:rFonts w:ascii="Arial" w:hAnsi="Arial" w:cs="Arial"/>
          <w:lang w:val="hr-HR"/>
        </w:rPr>
        <w:t xml:space="preserve"> fasada</w:t>
      </w:r>
      <w:r>
        <w:rPr>
          <w:rFonts w:ascii="Arial" w:hAnsi="Arial" w:cs="Arial"/>
          <w:lang w:val="hr-HR"/>
        </w:rPr>
        <w:t>).</w:t>
      </w:r>
    </w:p>
    <w:p w14:paraId="0F416382" w14:textId="21636A83" w:rsidR="00553A1A" w:rsidRDefault="00553A1A" w:rsidP="00553A1A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Autorizacija i </w:t>
      </w:r>
      <w:proofErr w:type="spellStart"/>
      <w:r w:rsidRPr="003C0AEF">
        <w:rPr>
          <w:rFonts w:cs="Arial"/>
          <w:sz w:val="22"/>
          <w:szCs w:val="22"/>
          <w:lang w:val="hr-HR"/>
        </w:rPr>
        <w:t>autentifikacija</w:t>
      </w:r>
      <w:proofErr w:type="spellEnd"/>
    </w:p>
    <w:p w14:paraId="7DF9F841" w14:textId="1F31011A" w:rsidR="00B65FF1" w:rsidRPr="00B65FF1" w:rsidRDefault="00B65FF1" w:rsidP="00B65FF1">
      <w:pPr>
        <w:rPr>
          <w:rFonts w:ascii="Arial" w:hAnsi="Arial" w:cs="Arial"/>
          <w:lang w:val="hr-HR"/>
        </w:rPr>
      </w:pPr>
      <w:r w:rsidRPr="00B65FF1">
        <w:rPr>
          <w:rFonts w:ascii="Arial" w:hAnsi="Arial" w:cs="Arial"/>
          <w:lang w:val="hr-HR"/>
        </w:rPr>
        <w:t>Za pri</w:t>
      </w:r>
      <w:r>
        <w:rPr>
          <w:rFonts w:ascii="Arial" w:hAnsi="Arial" w:cs="Arial"/>
          <w:lang w:val="hr-HR"/>
        </w:rPr>
        <w:t>stup sustavu korisnik se prvo treba registrirati, te prijaviti.</w:t>
      </w:r>
    </w:p>
    <w:p w14:paraId="36291A02" w14:textId="10DB6C47" w:rsidR="00F5445A" w:rsidRPr="00CB17EB" w:rsidRDefault="00F5445A" w:rsidP="005D3388">
      <w:pPr>
        <w:pStyle w:val="Naslov3"/>
        <w:rPr>
          <w:rFonts w:cs="Arial"/>
          <w:sz w:val="22"/>
          <w:szCs w:val="22"/>
          <w:lang w:val="hr-HR"/>
        </w:rPr>
      </w:pPr>
      <w:bookmarkStart w:id="52" w:name="_Toc64131409"/>
      <w:r w:rsidRPr="00CB17EB">
        <w:rPr>
          <w:rFonts w:cs="Arial"/>
          <w:sz w:val="22"/>
          <w:szCs w:val="22"/>
          <w:lang w:val="hr-HR"/>
        </w:rPr>
        <w:t>Primjenjivi standardi</w:t>
      </w:r>
      <w:bookmarkEnd w:id="52"/>
    </w:p>
    <w:p w14:paraId="4CD5990A" w14:textId="76264035" w:rsidR="00CB17EB" w:rsidRPr="00CB17EB" w:rsidRDefault="00CB17EB" w:rsidP="00CB17EB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Primijenjeni pravni, standardi kvaliteta i regulatorni standardi, industrijski standardi za korisnost, </w:t>
      </w:r>
      <w:proofErr w:type="spellStart"/>
      <w:r>
        <w:rPr>
          <w:rFonts w:ascii="Arial" w:hAnsi="Arial" w:cs="Arial"/>
          <w:szCs w:val="22"/>
          <w:lang w:val="hr-HR"/>
        </w:rPr>
        <w:t>interoperabilnost</w:t>
      </w:r>
      <w:proofErr w:type="spellEnd"/>
      <w:r>
        <w:rPr>
          <w:rFonts w:ascii="Arial" w:hAnsi="Arial" w:cs="Arial"/>
          <w:szCs w:val="22"/>
          <w:lang w:val="hr-HR"/>
        </w:rPr>
        <w:t xml:space="preserve"> itd.. u sustavu.</w:t>
      </w:r>
    </w:p>
    <w:p w14:paraId="3DDD9387" w14:textId="77777777" w:rsidR="000100ED" w:rsidRPr="003C0AEF" w:rsidRDefault="000100ED" w:rsidP="000100ED">
      <w:pPr>
        <w:pStyle w:val="Naslov3"/>
        <w:rPr>
          <w:rFonts w:cs="Arial"/>
          <w:sz w:val="22"/>
          <w:szCs w:val="22"/>
          <w:lang w:val="hr-HR"/>
        </w:rPr>
      </w:pPr>
      <w:bookmarkStart w:id="53" w:name="_Toc284103445"/>
      <w:bookmarkStart w:id="54" w:name="_Toc298931840"/>
      <w:bookmarkStart w:id="55" w:name="_Toc317626454"/>
      <w:bookmarkStart w:id="56" w:name="_Toc64131410"/>
      <w:r w:rsidRPr="003C0AEF">
        <w:rPr>
          <w:rFonts w:cs="Arial"/>
          <w:sz w:val="22"/>
          <w:szCs w:val="22"/>
          <w:lang w:val="hr-HR"/>
        </w:rPr>
        <w:t>Ograničenja</w:t>
      </w:r>
      <w:bookmarkEnd w:id="56"/>
    </w:p>
    <w:p w14:paraId="063BB3DE" w14:textId="77777777" w:rsidR="00A61C56" w:rsidRPr="003C0AEF" w:rsidRDefault="00A61C56" w:rsidP="000100ED">
      <w:pPr>
        <w:pStyle w:val="Naslov4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t xml:space="preserve">Ograničenja </w:t>
      </w:r>
      <w:r w:rsidR="008F219B" w:rsidRPr="003C0AEF">
        <w:rPr>
          <w:rFonts w:cs="Arial"/>
          <w:sz w:val="22"/>
          <w:szCs w:val="22"/>
          <w:lang w:val="hr-HR"/>
        </w:rPr>
        <w:t>na dizajn softvera</w:t>
      </w:r>
      <w:r w:rsidR="005B7CE8" w:rsidRPr="003C0AEF">
        <w:rPr>
          <w:rFonts w:cs="Arial"/>
          <w:sz w:val="22"/>
          <w:szCs w:val="22"/>
          <w:lang w:val="hr-HR"/>
        </w:rPr>
        <w:t xml:space="preserve"> i implementaciju</w:t>
      </w:r>
    </w:p>
    <w:bookmarkEnd w:id="0"/>
    <w:bookmarkEnd w:id="53"/>
    <w:bookmarkEnd w:id="54"/>
    <w:bookmarkEnd w:id="55"/>
    <w:p w14:paraId="3C0395D3" w14:textId="23DC3B27" w:rsidR="00016866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 w:rsidRPr="00405238">
        <w:rPr>
          <w:rFonts w:ascii="Arial" w:hAnsi="Arial" w:cs="Arial"/>
          <w:iCs/>
          <w:szCs w:val="22"/>
          <w:lang w:val="hr-HR"/>
        </w:rPr>
        <w:t>Serverska strana – napisana kor</w:t>
      </w:r>
      <w:r>
        <w:rPr>
          <w:rFonts w:ascii="Arial" w:hAnsi="Arial" w:cs="Arial"/>
          <w:iCs/>
          <w:szCs w:val="22"/>
          <w:lang w:val="hr-HR"/>
        </w:rPr>
        <w:t>isteći PHP (</w:t>
      </w:r>
      <w:proofErr w:type="spellStart"/>
      <w:r>
        <w:rPr>
          <w:rFonts w:ascii="Arial" w:hAnsi="Arial" w:cs="Arial"/>
          <w:iCs/>
          <w:szCs w:val="22"/>
          <w:lang w:val="hr-HR"/>
        </w:rPr>
        <w:t>Laravel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</w:t>
      </w:r>
      <w:proofErr w:type="spellStart"/>
      <w:r>
        <w:rPr>
          <w:rFonts w:ascii="Arial" w:hAnsi="Arial" w:cs="Arial"/>
          <w:iCs/>
          <w:szCs w:val="22"/>
          <w:lang w:val="hr-HR"/>
        </w:rPr>
        <w:t>Orion</w:t>
      </w:r>
      <w:proofErr w:type="spellEnd"/>
      <w:r>
        <w:rPr>
          <w:rFonts w:ascii="Arial" w:hAnsi="Arial" w:cs="Arial"/>
          <w:iCs/>
          <w:szCs w:val="22"/>
          <w:lang w:val="hr-HR"/>
        </w:rPr>
        <w:t>)</w:t>
      </w:r>
    </w:p>
    <w:p w14:paraId="52D61E3C" w14:textId="09FBEEB3" w:rsidR="00405238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>Klijentska strana – napisana koristeći HTML, CSS, JS (</w:t>
      </w:r>
      <w:proofErr w:type="spellStart"/>
      <w:r>
        <w:rPr>
          <w:rFonts w:ascii="Arial" w:hAnsi="Arial" w:cs="Arial"/>
          <w:iCs/>
          <w:szCs w:val="22"/>
          <w:lang w:val="hr-HR"/>
        </w:rPr>
        <w:t>VueJS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), </w:t>
      </w:r>
      <w:proofErr w:type="spellStart"/>
      <w:r>
        <w:rPr>
          <w:rFonts w:ascii="Arial" w:hAnsi="Arial" w:cs="Arial"/>
          <w:iCs/>
          <w:szCs w:val="22"/>
          <w:lang w:val="hr-HR"/>
        </w:rPr>
        <w:t>Vuetify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(Biblioteka)</w:t>
      </w:r>
    </w:p>
    <w:p w14:paraId="2100F3AA" w14:textId="3359B84B" w:rsidR="00405238" w:rsidRPr="00405238" w:rsidRDefault="00405238" w:rsidP="00405238">
      <w:pPr>
        <w:pStyle w:val="Odlomakpopisa"/>
        <w:numPr>
          <w:ilvl w:val="0"/>
          <w:numId w:val="29"/>
        </w:numPr>
        <w:rPr>
          <w:rFonts w:ascii="Arial" w:hAnsi="Arial" w:cs="Arial"/>
          <w:iCs/>
          <w:szCs w:val="22"/>
          <w:lang w:val="hr-HR"/>
        </w:rPr>
      </w:pPr>
      <w:r>
        <w:rPr>
          <w:rFonts w:ascii="Arial" w:hAnsi="Arial" w:cs="Arial"/>
          <w:iCs/>
          <w:szCs w:val="22"/>
          <w:lang w:val="hr-HR"/>
        </w:rPr>
        <w:t xml:space="preserve">Prijenos podataka – pomoću </w:t>
      </w:r>
      <w:proofErr w:type="spellStart"/>
      <w:r>
        <w:rPr>
          <w:rFonts w:ascii="Arial" w:hAnsi="Arial" w:cs="Arial"/>
          <w:iCs/>
          <w:szCs w:val="22"/>
          <w:lang w:val="hr-HR"/>
        </w:rPr>
        <w:t>Axios</w:t>
      </w:r>
      <w:proofErr w:type="spellEnd"/>
      <w:r>
        <w:rPr>
          <w:rFonts w:ascii="Arial" w:hAnsi="Arial" w:cs="Arial"/>
          <w:iCs/>
          <w:szCs w:val="22"/>
          <w:lang w:val="hr-HR"/>
        </w:rPr>
        <w:t xml:space="preserve"> biblioteke (u JSON formatu)</w:t>
      </w:r>
    </w:p>
    <w:sectPr w:rsidR="00405238" w:rsidRPr="00405238" w:rsidSect="00772CE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77CB4" w14:textId="77777777" w:rsidR="00911604" w:rsidRDefault="00911604">
      <w:pPr>
        <w:spacing w:line="240" w:lineRule="auto"/>
      </w:pPr>
      <w:r>
        <w:separator/>
      </w:r>
    </w:p>
  </w:endnote>
  <w:endnote w:type="continuationSeparator" w:id="0">
    <w:p w14:paraId="694AF3A9" w14:textId="77777777" w:rsidR="00911604" w:rsidRDefault="009116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28121" w14:textId="77777777" w:rsidR="00D238FB" w:rsidRDefault="00D238FB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4B4D7232" w14:textId="77777777" w:rsidR="00D238FB" w:rsidRDefault="00D238FB">
    <w:pPr>
      <w:pStyle w:val="Podnoj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E7B50" w14:textId="77777777" w:rsidR="00D238FB" w:rsidRPr="00F31CA6" w:rsidRDefault="00D238FB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 w:rsidR="00AD3009">
      <w:rPr>
        <w:rFonts w:ascii="Arial" w:hAnsi="Arial" w:cs="Arial"/>
        <w:noProof/>
      </w:rPr>
      <w:t>10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6B3A3AC" wp14:editId="749AC9A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4CEC2672">
            <v:group id="Group 441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w14:anchorId="78FF4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d="f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4BC2F" w14:textId="77777777" w:rsidR="00D238FB" w:rsidRDefault="00D238FB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C6A9D" w14:textId="77777777" w:rsidR="00911604" w:rsidRDefault="00911604">
      <w:pPr>
        <w:spacing w:line="240" w:lineRule="auto"/>
      </w:pPr>
      <w:r>
        <w:separator/>
      </w:r>
    </w:p>
  </w:footnote>
  <w:footnote w:type="continuationSeparator" w:id="0">
    <w:p w14:paraId="702EF125" w14:textId="77777777" w:rsidR="00911604" w:rsidRDefault="009116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CA67" w14:textId="77777777" w:rsidR="00D238FB" w:rsidRDefault="00D238FB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D238FB" w14:paraId="2503B197" w14:textId="77777777" w:rsidTr="23A10D2A">
      <w:tc>
        <w:tcPr>
          <w:tcW w:w="3095" w:type="dxa"/>
        </w:tcPr>
        <w:p w14:paraId="38288749" w14:textId="77777777" w:rsidR="00D238FB" w:rsidRDefault="00D238F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5E8D2227" wp14:editId="0AA53CE5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20BD9A1A" w14:textId="77777777" w:rsidR="00D238FB" w:rsidRDefault="00D238F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070CA159" wp14:editId="63D4F18B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C136CF1" w14:textId="77777777" w:rsidR="00D238FB" w:rsidRDefault="00D238FB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4937C1F8" wp14:editId="629CF963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CE1050B" w14:textId="77777777" w:rsidR="00D238FB" w:rsidRDefault="00D238FB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2E7BD822" w14:textId="77777777" w:rsidR="00D238FB" w:rsidRDefault="00D238FB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1E38ED8A" w14:textId="77777777" w:rsidR="00D238FB" w:rsidRPr="00FE1B72" w:rsidRDefault="00D238FB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238FB" w:rsidRPr="00F31CA6" w14:paraId="4263BF93" w14:textId="77777777" w:rsidTr="00545A77">
      <w:tc>
        <w:tcPr>
          <w:tcW w:w="6379" w:type="dxa"/>
        </w:tcPr>
        <w:p w14:paraId="0689C76F" w14:textId="3D081E25" w:rsidR="00D238FB" w:rsidRPr="00545A77" w:rsidRDefault="00D238FB" w:rsidP="009A6CDE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poslovni sustav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33728E51" w14:textId="77777777" w:rsidR="00D238FB" w:rsidRPr="00545A77" w:rsidRDefault="00D238FB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D238FB" w:rsidRPr="00F31CA6" w14:paraId="4556059D" w14:textId="77777777" w:rsidTr="00545A77">
      <w:tc>
        <w:tcPr>
          <w:tcW w:w="6379" w:type="dxa"/>
        </w:tcPr>
        <w:p w14:paraId="75D55212" w14:textId="77777777" w:rsidR="00D238FB" w:rsidRPr="00545A77" w:rsidRDefault="00D238FB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7597AED9" w14:textId="5807D50A" w:rsidR="00D238FB" w:rsidRPr="00545A77" w:rsidRDefault="00D238FB" w:rsidP="00FE1B72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&lt;28/01/2021</w:t>
          </w:r>
          <w:r w:rsidRPr="00545A77">
            <w:rPr>
              <w:rFonts w:ascii="Arial" w:hAnsi="Arial" w:cs="Arial"/>
              <w:i/>
            </w:rPr>
            <w:t>&gt;</w:t>
          </w:r>
        </w:p>
      </w:tc>
    </w:tr>
  </w:tbl>
  <w:p w14:paraId="7B40C951" w14:textId="77777777" w:rsidR="00D238FB" w:rsidRPr="00F31CA6" w:rsidRDefault="00D238FB" w:rsidP="004469B1">
    <w:pPr>
      <w:pStyle w:val="Zaglavlje"/>
      <w:jc w:val="center"/>
      <w:rPr>
        <w:rFonts w:ascii="Arial" w:hAnsi="Arial" w:cs="Arial"/>
      </w:rPr>
    </w:pPr>
  </w:p>
  <w:p w14:paraId="796382A7" w14:textId="77777777" w:rsidR="00D238FB" w:rsidRPr="00F31CA6" w:rsidRDefault="00D238FB" w:rsidP="00545217">
    <w:pPr>
      <w:pStyle w:val="Zaglavlje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AA5771D" wp14:editId="18D76B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E0F6AAD">
            <v:group id="Group 468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w14:anchorId="75A350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92C6A" w14:textId="77777777" w:rsidR="00D238FB" w:rsidRDefault="00D238FB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>
    <w:nsid w:val="FFFFFFFE"/>
    <w:multiLevelType w:val="hybridMultilevel"/>
    <w:tmpl w:val="FFFFFFFF"/>
    <w:lvl w:ilvl="0" w:tplc="8F124310">
      <w:numFmt w:val="decimal"/>
      <w:lvlText w:val="*"/>
      <w:lvlJc w:val="left"/>
      <w:pPr>
        <w:ind w:left="0" w:firstLine="0"/>
      </w:pPr>
    </w:lvl>
    <w:lvl w:ilvl="1" w:tplc="3620F604">
      <w:numFmt w:val="decimal"/>
      <w:lvlText w:val=""/>
      <w:lvlJc w:val="left"/>
    </w:lvl>
    <w:lvl w:ilvl="2" w:tplc="91F86BFC">
      <w:numFmt w:val="decimal"/>
      <w:lvlText w:val=""/>
      <w:lvlJc w:val="left"/>
    </w:lvl>
    <w:lvl w:ilvl="3" w:tplc="432675D2">
      <w:numFmt w:val="decimal"/>
      <w:lvlText w:val=""/>
      <w:lvlJc w:val="left"/>
    </w:lvl>
    <w:lvl w:ilvl="4" w:tplc="8E142852">
      <w:numFmt w:val="decimal"/>
      <w:lvlText w:val=""/>
      <w:lvlJc w:val="left"/>
    </w:lvl>
    <w:lvl w:ilvl="5" w:tplc="47D64ED6">
      <w:numFmt w:val="decimal"/>
      <w:lvlText w:val=""/>
      <w:lvlJc w:val="left"/>
    </w:lvl>
    <w:lvl w:ilvl="6" w:tplc="F380F9AE">
      <w:numFmt w:val="decimal"/>
      <w:lvlText w:val=""/>
      <w:lvlJc w:val="left"/>
    </w:lvl>
    <w:lvl w:ilvl="7" w:tplc="51825464">
      <w:numFmt w:val="decimal"/>
      <w:lvlText w:val=""/>
      <w:lvlJc w:val="left"/>
    </w:lvl>
    <w:lvl w:ilvl="8" w:tplc="D696BB72">
      <w:numFmt w:val="decimal"/>
      <w:lvlText w:val=""/>
      <w:lvlJc w:val="left"/>
    </w:lvl>
  </w:abstractNum>
  <w:abstractNum w:abstractNumId="3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C6BA8"/>
    <w:multiLevelType w:val="hybridMultilevel"/>
    <w:tmpl w:val="C48EFFC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A44A9"/>
    <w:multiLevelType w:val="multilevel"/>
    <w:tmpl w:val="3B660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9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926CD"/>
    <w:multiLevelType w:val="hybridMultilevel"/>
    <w:tmpl w:val="A1549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EB49C6"/>
    <w:multiLevelType w:val="hybridMultilevel"/>
    <w:tmpl w:val="CB8A1578"/>
    <w:lvl w:ilvl="0" w:tplc="31144F2A">
      <w:start w:val="1"/>
      <w:numFmt w:val="decimal"/>
      <w:lvlText w:val="%1."/>
      <w:lvlJc w:val="left"/>
      <w:pPr>
        <w:ind w:left="720" w:hanging="360"/>
      </w:pPr>
    </w:lvl>
    <w:lvl w:ilvl="1" w:tplc="6E46F83C">
      <w:start w:val="1"/>
      <w:numFmt w:val="lowerLetter"/>
      <w:lvlText w:val="%2."/>
      <w:lvlJc w:val="left"/>
      <w:pPr>
        <w:ind w:left="1440" w:hanging="360"/>
      </w:pPr>
    </w:lvl>
    <w:lvl w:ilvl="2" w:tplc="DEBA38F2">
      <w:start w:val="1"/>
      <w:numFmt w:val="lowerRoman"/>
      <w:lvlText w:val="%3."/>
      <w:lvlJc w:val="right"/>
      <w:pPr>
        <w:ind w:left="2160" w:hanging="180"/>
      </w:pPr>
    </w:lvl>
    <w:lvl w:ilvl="3" w:tplc="23AAAF14">
      <w:start w:val="1"/>
      <w:numFmt w:val="decimal"/>
      <w:lvlText w:val="%4."/>
      <w:lvlJc w:val="left"/>
      <w:pPr>
        <w:ind w:left="2880" w:hanging="360"/>
      </w:pPr>
    </w:lvl>
    <w:lvl w:ilvl="4" w:tplc="43F8D28C">
      <w:start w:val="1"/>
      <w:numFmt w:val="lowerLetter"/>
      <w:lvlText w:val="%5."/>
      <w:lvlJc w:val="left"/>
      <w:pPr>
        <w:ind w:left="3600" w:hanging="360"/>
      </w:pPr>
    </w:lvl>
    <w:lvl w:ilvl="5" w:tplc="032E423A">
      <w:start w:val="1"/>
      <w:numFmt w:val="lowerRoman"/>
      <w:lvlText w:val="%6."/>
      <w:lvlJc w:val="right"/>
      <w:pPr>
        <w:ind w:left="4320" w:hanging="180"/>
      </w:pPr>
    </w:lvl>
    <w:lvl w:ilvl="6" w:tplc="F75A014C">
      <w:start w:val="1"/>
      <w:numFmt w:val="decimal"/>
      <w:lvlText w:val="%7."/>
      <w:lvlJc w:val="left"/>
      <w:pPr>
        <w:ind w:left="5040" w:hanging="360"/>
      </w:pPr>
    </w:lvl>
    <w:lvl w:ilvl="7" w:tplc="1C3A1FD4">
      <w:start w:val="1"/>
      <w:numFmt w:val="lowerLetter"/>
      <w:lvlText w:val="%8."/>
      <w:lvlJc w:val="left"/>
      <w:pPr>
        <w:ind w:left="5760" w:hanging="360"/>
      </w:pPr>
    </w:lvl>
    <w:lvl w:ilvl="8" w:tplc="6C0A22A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60F49"/>
    <w:multiLevelType w:val="hybridMultilevel"/>
    <w:tmpl w:val="27A8D7B0"/>
    <w:lvl w:ilvl="0" w:tplc="6C8E25D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E2F4519A">
      <w:numFmt w:val="decimal"/>
      <w:lvlText w:val=""/>
      <w:lvlJc w:val="left"/>
    </w:lvl>
    <w:lvl w:ilvl="2" w:tplc="03AA0CC4">
      <w:numFmt w:val="decimal"/>
      <w:lvlText w:val=""/>
      <w:lvlJc w:val="left"/>
    </w:lvl>
    <w:lvl w:ilvl="3" w:tplc="1426521A">
      <w:numFmt w:val="decimal"/>
      <w:lvlText w:val=""/>
      <w:lvlJc w:val="left"/>
    </w:lvl>
    <w:lvl w:ilvl="4" w:tplc="2AEC002A">
      <w:numFmt w:val="decimal"/>
      <w:lvlText w:val=""/>
      <w:lvlJc w:val="left"/>
    </w:lvl>
    <w:lvl w:ilvl="5" w:tplc="967C880C">
      <w:numFmt w:val="decimal"/>
      <w:lvlText w:val=""/>
      <w:lvlJc w:val="left"/>
    </w:lvl>
    <w:lvl w:ilvl="6" w:tplc="D286F1BE">
      <w:numFmt w:val="decimal"/>
      <w:lvlText w:val=""/>
      <w:lvlJc w:val="left"/>
    </w:lvl>
    <w:lvl w:ilvl="7" w:tplc="B044B73A">
      <w:numFmt w:val="decimal"/>
      <w:lvlText w:val=""/>
      <w:lvlJc w:val="left"/>
    </w:lvl>
    <w:lvl w:ilvl="8" w:tplc="9F5C35C2">
      <w:numFmt w:val="decimal"/>
      <w:lvlText w:val=""/>
      <w:lvlJc w:val="left"/>
    </w:lvl>
  </w:abstractNum>
  <w:abstractNum w:abstractNumId="16">
    <w:nsid w:val="3C51270D"/>
    <w:multiLevelType w:val="hybridMultilevel"/>
    <w:tmpl w:val="8F08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41072"/>
    <w:multiLevelType w:val="multilevel"/>
    <w:tmpl w:val="9606C7E6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EA41F8F"/>
    <w:multiLevelType w:val="hybridMultilevel"/>
    <w:tmpl w:val="4C04BF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51EC9"/>
    <w:multiLevelType w:val="hybridMultilevel"/>
    <w:tmpl w:val="74CC22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D652C6"/>
    <w:multiLevelType w:val="hybridMultilevel"/>
    <w:tmpl w:val="6BAAED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8230BBD"/>
    <w:multiLevelType w:val="hybridMultilevel"/>
    <w:tmpl w:val="E7D43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9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43643E3"/>
    <w:multiLevelType w:val="hybridMultilevel"/>
    <w:tmpl w:val="2BFA60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F17A63"/>
    <w:multiLevelType w:val="multilevel"/>
    <w:tmpl w:val="68CE205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8764C9"/>
    <w:multiLevelType w:val="hybridMultilevel"/>
    <w:tmpl w:val="6886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303A1"/>
    <w:multiLevelType w:val="hybridMultilevel"/>
    <w:tmpl w:val="AB1267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2"/>
  </w:num>
  <w:num w:numId="4">
    <w:abstractNumId w:val="26"/>
  </w:num>
  <w:num w:numId="5">
    <w:abstractNumId w:val="7"/>
  </w:num>
  <w:num w:numId="6">
    <w:abstractNumId w:val="24"/>
  </w:num>
  <w:num w:numId="7">
    <w:abstractNumId w:val="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0"/>
  </w:num>
  <w:num w:numId="11">
    <w:abstractNumId w:val="19"/>
  </w:num>
  <w:num w:numId="12">
    <w:abstractNumId w:val="27"/>
  </w:num>
  <w:num w:numId="13">
    <w:abstractNumId w:val="17"/>
  </w:num>
  <w:num w:numId="14">
    <w:abstractNumId w:val="33"/>
  </w:num>
  <w:num w:numId="15">
    <w:abstractNumId w:val="31"/>
  </w:num>
  <w:num w:numId="16">
    <w:abstractNumId w:val="14"/>
  </w:num>
  <w:num w:numId="17">
    <w:abstractNumId w:val="6"/>
  </w:num>
  <w:num w:numId="18">
    <w:abstractNumId w:val="5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16"/>
  </w:num>
  <w:num w:numId="24">
    <w:abstractNumId w:val="11"/>
  </w:num>
  <w:num w:numId="25">
    <w:abstractNumId w:val="34"/>
  </w:num>
  <w:num w:numId="26">
    <w:abstractNumId w:val="2"/>
    <w:lvlOverride w:ilvl="0">
      <w:lvl w:ilvl="0" w:tplc="8F12431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9"/>
  </w:num>
  <w:num w:numId="28">
    <w:abstractNumId w:val="21"/>
  </w:num>
  <w:num w:numId="29">
    <w:abstractNumId w:val="4"/>
  </w:num>
  <w:num w:numId="30">
    <w:abstractNumId w:val="25"/>
  </w:num>
  <w:num w:numId="31">
    <w:abstractNumId w:val="36"/>
  </w:num>
  <w:num w:numId="32">
    <w:abstractNumId w:val="17"/>
  </w:num>
  <w:num w:numId="33">
    <w:abstractNumId w:val="32"/>
  </w:num>
  <w:num w:numId="34">
    <w:abstractNumId w:val="35"/>
  </w:num>
  <w:num w:numId="35">
    <w:abstractNumId w:val="12"/>
  </w:num>
  <w:num w:numId="36">
    <w:abstractNumId w:val="20"/>
  </w:num>
  <w:num w:numId="37">
    <w:abstractNumId w:val="23"/>
  </w:num>
  <w:num w:numId="38">
    <w:abstractNumId w:val="30"/>
  </w:num>
  <w:num w:numId="39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800"/>
    <w:rsid w:val="00070969"/>
    <w:rsid w:val="000803A0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0F38E0"/>
    <w:rsid w:val="000F507A"/>
    <w:rsid w:val="000F673D"/>
    <w:rsid w:val="001115FC"/>
    <w:rsid w:val="00111B00"/>
    <w:rsid w:val="001153FD"/>
    <w:rsid w:val="00121430"/>
    <w:rsid w:val="00123E86"/>
    <w:rsid w:val="0013773E"/>
    <w:rsid w:val="00156079"/>
    <w:rsid w:val="00160CD1"/>
    <w:rsid w:val="00171E50"/>
    <w:rsid w:val="00172933"/>
    <w:rsid w:val="00181092"/>
    <w:rsid w:val="001902C5"/>
    <w:rsid w:val="00193A85"/>
    <w:rsid w:val="001A4A70"/>
    <w:rsid w:val="001A4DDE"/>
    <w:rsid w:val="001A789C"/>
    <w:rsid w:val="001A7BBA"/>
    <w:rsid w:val="001B3FAC"/>
    <w:rsid w:val="001B560F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200625"/>
    <w:rsid w:val="002114B5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60D1"/>
    <w:rsid w:val="00290860"/>
    <w:rsid w:val="00292A66"/>
    <w:rsid w:val="00295E5C"/>
    <w:rsid w:val="002A0CD1"/>
    <w:rsid w:val="002A510E"/>
    <w:rsid w:val="002B2356"/>
    <w:rsid w:val="002B34D5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3EDE"/>
    <w:rsid w:val="002F4711"/>
    <w:rsid w:val="0030069B"/>
    <w:rsid w:val="00304E7B"/>
    <w:rsid w:val="00323336"/>
    <w:rsid w:val="00330A6A"/>
    <w:rsid w:val="003371E2"/>
    <w:rsid w:val="00340458"/>
    <w:rsid w:val="00346EFA"/>
    <w:rsid w:val="003546CB"/>
    <w:rsid w:val="003604D5"/>
    <w:rsid w:val="00370956"/>
    <w:rsid w:val="003710A2"/>
    <w:rsid w:val="00376B35"/>
    <w:rsid w:val="00386618"/>
    <w:rsid w:val="00391221"/>
    <w:rsid w:val="00395BD2"/>
    <w:rsid w:val="003A3C06"/>
    <w:rsid w:val="003B54C9"/>
    <w:rsid w:val="003B6ED3"/>
    <w:rsid w:val="003C0AEF"/>
    <w:rsid w:val="003C5B8F"/>
    <w:rsid w:val="003C6CFE"/>
    <w:rsid w:val="003D13E0"/>
    <w:rsid w:val="003E2A25"/>
    <w:rsid w:val="003E2BD3"/>
    <w:rsid w:val="003E640D"/>
    <w:rsid w:val="003F07ED"/>
    <w:rsid w:val="003F5012"/>
    <w:rsid w:val="003F52C9"/>
    <w:rsid w:val="00402575"/>
    <w:rsid w:val="004027E4"/>
    <w:rsid w:val="00405238"/>
    <w:rsid w:val="004065DC"/>
    <w:rsid w:val="004140EA"/>
    <w:rsid w:val="004163A1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9288A"/>
    <w:rsid w:val="00494852"/>
    <w:rsid w:val="0049783D"/>
    <w:rsid w:val="004A03D6"/>
    <w:rsid w:val="004A17D5"/>
    <w:rsid w:val="004A24B9"/>
    <w:rsid w:val="004A4785"/>
    <w:rsid w:val="004C07CD"/>
    <w:rsid w:val="004D4D74"/>
    <w:rsid w:val="004E27FD"/>
    <w:rsid w:val="004E35A4"/>
    <w:rsid w:val="004E4BC2"/>
    <w:rsid w:val="004E520E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0E6"/>
    <w:rsid w:val="0058237A"/>
    <w:rsid w:val="0058521F"/>
    <w:rsid w:val="00592FA4"/>
    <w:rsid w:val="005933E9"/>
    <w:rsid w:val="00595B56"/>
    <w:rsid w:val="0059790D"/>
    <w:rsid w:val="005A2745"/>
    <w:rsid w:val="005A7634"/>
    <w:rsid w:val="005B7CE8"/>
    <w:rsid w:val="005C0B5A"/>
    <w:rsid w:val="005C109B"/>
    <w:rsid w:val="005C293D"/>
    <w:rsid w:val="005D0CE2"/>
    <w:rsid w:val="005D3388"/>
    <w:rsid w:val="005E045B"/>
    <w:rsid w:val="005E118B"/>
    <w:rsid w:val="005E236E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369C"/>
    <w:rsid w:val="00650068"/>
    <w:rsid w:val="00654DE2"/>
    <w:rsid w:val="00661DD0"/>
    <w:rsid w:val="00663D27"/>
    <w:rsid w:val="00667839"/>
    <w:rsid w:val="006705B6"/>
    <w:rsid w:val="006733F7"/>
    <w:rsid w:val="006737D0"/>
    <w:rsid w:val="00676BC9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15D66"/>
    <w:rsid w:val="00730A4C"/>
    <w:rsid w:val="00732310"/>
    <w:rsid w:val="0073240D"/>
    <w:rsid w:val="00735685"/>
    <w:rsid w:val="007367AA"/>
    <w:rsid w:val="007368DE"/>
    <w:rsid w:val="0073793E"/>
    <w:rsid w:val="007424A8"/>
    <w:rsid w:val="007555C5"/>
    <w:rsid w:val="0076032E"/>
    <w:rsid w:val="00762D26"/>
    <w:rsid w:val="0076366F"/>
    <w:rsid w:val="00764EE0"/>
    <w:rsid w:val="00764F4A"/>
    <w:rsid w:val="00766923"/>
    <w:rsid w:val="00772CEF"/>
    <w:rsid w:val="0079084B"/>
    <w:rsid w:val="007956FE"/>
    <w:rsid w:val="007A1726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7F497B"/>
    <w:rsid w:val="007F5F85"/>
    <w:rsid w:val="008219F0"/>
    <w:rsid w:val="008247F8"/>
    <w:rsid w:val="00825F4B"/>
    <w:rsid w:val="0083480B"/>
    <w:rsid w:val="00836DB8"/>
    <w:rsid w:val="008376E2"/>
    <w:rsid w:val="00840A6B"/>
    <w:rsid w:val="00852BF3"/>
    <w:rsid w:val="008559C3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8F2C45"/>
    <w:rsid w:val="00900C64"/>
    <w:rsid w:val="00907EF5"/>
    <w:rsid w:val="00911604"/>
    <w:rsid w:val="009134BC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85F1D"/>
    <w:rsid w:val="00990040"/>
    <w:rsid w:val="00993434"/>
    <w:rsid w:val="00997D5A"/>
    <w:rsid w:val="009A19A2"/>
    <w:rsid w:val="009A3132"/>
    <w:rsid w:val="009A6CDE"/>
    <w:rsid w:val="009B1B98"/>
    <w:rsid w:val="009B3408"/>
    <w:rsid w:val="009B5312"/>
    <w:rsid w:val="009B7AFD"/>
    <w:rsid w:val="009C130E"/>
    <w:rsid w:val="009C47B4"/>
    <w:rsid w:val="009D1ECB"/>
    <w:rsid w:val="009D3B10"/>
    <w:rsid w:val="009D5E4F"/>
    <w:rsid w:val="009E0835"/>
    <w:rsid w:val="009E215B"/>
    <w:rsid w:val="009E72AB"/>
    <w:rsid w:val="009F1574"/>
    <w:rsid w:val="009F57D2"/>
    <w:rsid w:val="00A12A30"/>
    <w:rsid w:val="00A13A5B"/>
    <w:rsid w:val="00A23D66"/>
    <w:rsid w:val="00A24E91"/>
    <w:rsid w:val="00A5377E"/>
    <w:rsid w:val="00A53D5F"/>
    <w:rsid w:val="00A53EAD"/>
    <w:rsid w:val="00A57AFA"/>
    <w:rsid w:val="00A57C88"/>
    <w:rsid w:val="00A60A94"/>
    <w:rsid w:val="00A61C56"/>
    <w:rsid w:val="00A67284"/>
    <w:rsid w:val="00A706AB"/>
    <w:rsid w:val="00A71E6A"/>
    <w:rsid w:val="00A75DE1"/>
    <w:rsid w:val="00A75ED1"/>
    <w:rsid w:val="00A768E3"/>
    <w:rsid w:val="00A82119"/>
    <w:rsid w:val="00A91E69"/>
    <w:rsid w:val="00A9388A"/>
    <w:rsid w:val="00AA196C"/>
    <w:rsid w:val="00AA4C3B"/>
    <w:rsid w:val="00AA4D57"/>
    <w:rsid w:val="00AB0D27"/>
    <w:rsid w:val="00AB7892"/>
    <w:rsid w:val="00AC3394"/>
    <w:rsid w:val="00AC4D69"/>
    <w:rsid w:val="00AD3009"/>
    <w:rsid w:val="00AF0457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507FB"/>
    <w:rsid w:val="00B60505"/>
    <w:rsid w:val="00B65FF1"/>
    <w:rsid w:val="00B70280"/>
    <w:rsid w:val="00B719B6"/>
    <w:rsid w:val="00B85469"/>
    <w:rsid w:val="00B87681"/>
    <w:rsid w:val="00B92670"/>
    <w:rsid w:val="00B92C96"/>
    <w:rsid w:val="00BA4E2E"/>
    <w:rsid w:val="00BA59A5"/>
    <w:rsid w:val="00BA6532"/>
    <w:rsid w:val="00BA65B5"/>
    <w:rsid w:val="00BB0142"/>
    <w:rsid w:val="00BB06D7"/>
    <w:rsid w:val="00BB6D4C"/>
    <w:rsid w:val="00BC2F37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BF7492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64E06"/>
    <w:rsid w:val="00C666C3"/>
    <w:rsid w:val="00C710ED"/>
    <w:rsid w:val="00C739F3"/>
    <w:rsid w:val="00C77986"/>
    <w:rsid w:val="00C85717"/>
    <w:rsid w:val="00C85AF5"/>
    <w:rsid w:val="00C871DF"/>
    <w:rsid w:val="00C92300"/>
    <w:rsid w:val="00C958CD"/>
    <w:rsid w:val="00CA0143"/>
    <w:rsid w:val="00CA1491"/>
    <w:rsid w:val="00CB17EB"/>
    <w:rsid w:val="00CB4206"/>
    <w:rsid w:val="00CB7DAA"/>
    <w:rsid w:val="00CC2A05"/>
    <w:rsid w:val="00CC3709"/>
    <w:rsid w:val="00CD61C5"/>
    <w:rsid w:val="00CE351F"/>
    <w:rsid w:val="00CE4C9D"/>
    <w:rsid w:val="00CE57A3"/>
    <w:rsid w:val="00CE7A42"/>
    <w:rsid w:val="00CF5C6E"/>
    <w:rsid w:val="00CF6D17"/>
    <w:rsid w:val="00D00FE8"/>
    <w:rsid w:val="00D0271F"/>
    <w:rsid w:val="00D0339D"/>
    <w:rsid w:val="00D05455"/>
    <w:rsid w:val="00D1066C"/>
    <w:rsid w:val="00D118A0"/>
    <w:rsid w:val="00D13194"/>
    <w:rsid w:val="00D134F8"/>
    <w:rsid w:val="00D1443D"/>
    <w:rsid w:val="00D212DD"/>
    <w:rsid w:val="00D21F02"/>
    <w:rsid w:val="00D238FB"/>
    <w:rsid w:val="00D26152"/>
    <w:rsid w:val="00D32BA2"/>
    <w:rsid w:val="00D36E9E"/>
    <w:rsid w:val="00D4260A"/>
    <w:rsid w:val="00D65319"/>
    <w:rsid w:val="00D72651"/>
    <w:rsid w:val="00D74A67"/>
    <w:rsid w:val="00D84195"/>
    <w:rsid w:val="00D85950"/>
    <w:rsid w:val="00D92E83"/>
    <w:rsid w:val="00D940E2"/>
    <w:rsid w:val="00D973E5"/>
    <w:rsid w:val="00DB24A2"/>
    <w:rsid w:val="00DB567C"/>
    <w:rsid w:val="00DB623F"/>
    <w:rsid w:val="00DD36D2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4479"/>
    <w:rsid w:val="00E36CD3"/>
    <w:rsid w:val="00E376C5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85609"/>
    <w:rsid w:val="00E9112F"/>
    <w:rsid w:val="00E92922"/>
    <w:rsid w:val="00E9326C"/>
    <w:rsid w:val="00EB404F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56B6"/>
    <w:rsid w:val="00F4348C"/>
    <w:rsid w:val="00F443C2"/>
    <w:rsid w:val="00F5445A"/>
    <w:rsid w:val="00F63F78"/>
    <w:rsid w:val="00F65331"/>
    <w:rsid w:val="00F714DC"/>
    <w:rsid w:val="00F756DA"/>
    <w:rsid w:val="00F80CA0"/>
    <w:rsid w:val="00F82CD4"/>
    <w:rsid w:val="00F83E42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D006D9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54CF9B-FF1C-4428-AF6A-6F5401957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367</TotalTime>
  <Pages>29</Pages>
  <Words>3299</Words>
  <Characters>18810</Characters>
  <Application>Microsoft Office Word</Application>
  <DocSecurity>0</DocSecurity>
  <Lines>156</Lines>
  <Paragraphs>44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Naziv projekta</vt:lpstr>
    </vt:vector>
  </TitlesOfParts>
  <Company/>
  <LinksUpToDate>false</LinksUpToDate>
  <CharactersWithSpaces>22065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Microsoftov račun</cp:lastModifiedBy>
  <cp:revision>32</cp:revision>
  <cp:lastPrinted>2012-01-12T10:01:00Z</cp:lastPrinted>
  <dcterms:created xsi:type="dcterms:W3CDTF">2021-01-05T12:04:00Z</dcterms:created>
  <dcterms:modified xsi:type="dcterms:W3CDTF">2021-02-13T17:01:00Z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